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8F1B" w14:textId="77777777" w:rsidR="008412AD" w:rsidRPr="00E87FD0" w:rsidRDefault="00C139CE">
      <w:pPr>
        <w:rPr>
          <w:rFonts w:ascii="Tahoma" w:hAnsi="Tahoma" w:cs="Tahoma"/>
          <w:b/>
        </w:rPr>
      </w:pPr>
      <w:r w:rsidRPr="00E87FD0">
        <w:rPr>
          <w:rFonts w:ascii="Tahoma" w:hAnsi="Tahoma" w:cs="Tahoma"/>
          <w:b/>
        </w:rPr>
        <w:t>SK. IQBAL HOSSAIN</w:t>
      </w:r>
    </w:p>
    <w:p w14:paraId="252BBA14" w14:textId="4121DD95" w:rsidR="008412AD" w:rsidRPr="00C57611" w:rsidRDefault="002E209B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Address: </w:t>
      </w:r>
      <w:r w:rsidR="00487AA0">
        <w:rPr>
          <w:rFonts w:ascii="Tahoma" w:hAnsi="Tahoma" w:cs="Tahoma"/>
          <w:sz w:val="18"/>
          <w:szCs w:val="18"/>
        </w:rPr>
        <w:t>T310A, B</w:t>
      </w:r>
      <w:r w:rsidR="00FF114F">
        <w:rPr>
          <w:rFonts w:ascii="Tahoma" w:hAnsi="Tahoma" w:cs="Tahoma"/>
          <w:sz w:val="18"/>
          <w:szCs w:val="18"/>
        </w:rPr>
        <w:t xml:space="preserve">. P Township, </w:t>
      </w:r>
      <w:proofErr w:type="spellStart"/>
      <w:r w:rsidR="00FF114F">
        <w:rPr>
          <w:rFonts w:ascii="Tahoma" w:hAnsi="Tahoma" w:cs="Tahoma"/>
          <w:sz w:val="18"/>
          <w:szCs w:val="18"/>
        </w:rPr>
        <w:t>Patuli</w:t>
      </w:r>
      <w:proofErr w:type="spellEnd"/>
      <w:r w:rsidR="00FF114F">
        <w:rPr>
          <w:rFonts w:ascii="Tahoma" w:hAnsi="Tahoma" w:cs="Tahoma"/>
          <w:sz w:val="18"/>
          <w:szCs w:val="18"/>
        </w:rPr>
        <w:t>, Kolkata 700094</w:t>
      </w:r>
      <w:r w:rsidR="00722B61">
        <w:rPr>
          <w:rFonts w:ascii="Tahoma" w:hAnsi="Tahoma" w:cs="Tahoma"/>
          <w:sz w:val="18"/>
          <w:szCs w:val="18"/>
        </w:rPr>
        <w:t xml:space="preserve">. </w:t>
      </w:r>
      <w:bookmarkStart w:id="0" w:name="_GoBack"/>
      <w:bookmarkEnd w:id="0"/>
    </w:p>
    <w:p w14:paraId="198E5EBF" w14:textId="77777777" w:rsidR="007C15FB" w:rsidRPr="007D5F88" w:rsidRDefault="000F6E90" w:rsidP="008412AD">
      <w:pPr>
        <w:pBdr>
          <w:bottom w:val="single" w:sz="4" w:space="1" w:color="auto"/>
        </w:pBd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Phone: </w:t>
      </w:r>
      <w:r w:rsidR="002E209B">
        <w:rPr>
          <w:rFonts w:ascii="Tahoma" w:hAnsi="Tahoma" w:cs="Tahoma"/>
          <w:sz w:val="18"/>
          <w:szCs w:val="18"/>
        </w:rPr>
        <w:t>+</w:t>
      </w:r>
      <w:r>
        <w:rPr>
          <w:rFonts w:ascii="Tahoma" w:hAnsi="Tahoma" w:cs="Tahoma"/>
          <w:sz w:val="18"/>
          <w:szCs w:val="18"/>
        </w:rPr>
        <w:t xml:space="preserve">91 (0) </w:t>
      </w:r>
      <w:r w:rsidR="009400C5">
        <w:rPr>
          <w:rFonts w:ascii="Tahoma" w:hAnsi="Tahoma" w:cs="Tahoma"/>
          <w:sz w:val="18"/>
          <w:szCs w:val="18"/>
        </w:rPr>
        <w:t>8156 0</w:t>
      </w:r>
      <w:r w:rsidR="00061F86" w:rsidRPr="007D5F88">
        <w:rPr>
          <w:rFonts w:ascii="Tahoma" w:hAnsi="Tahoma" w:cs="Tahoma"/>
          <w:sz w:val="18"/>
          <w:szCs w:val="18"/>
        </w:rPr>
        <w:t>10</w:t>
      </w:r>
      <w:r>
        <w:rPr>
          <w:rFonts w:ascii="Tahoma" w:hAnsi="Tahoma" w:cs="Tahoma"/>
          <w:sz w:val="18"/>
          <w:szCs w:val="18"/>
        </w:rPr>
        <w:t xml:space="preserve"> </w:t>
      </w:r>
      <w:r w:rsidR="00061F86" w:rsidRPr="007D5F88">
        <w:rPr>
          <w:rFonts w:ascii="Tahoma" w:hAnsi="Tahoma" w:cs="Tahoma"/>
          <w:sz w:val="18"/>
          <w:szCs w:val="18"/>
        </w:rPr>
        <w:t xml:space="preserve">828, email: </w:t>
      </w:r>
      <w:hyperlink r:id="rId5" w:history="1">
        <w:r w:rsidR="007D5F88" w:rsidRPr="00FC2C1C">
          <w:rPr>
            <w:rStyle w:val="Hyperlink"/>
            <w:rFonts w:ascii="Tahoma" w:hAnsi="Tahoma" w:cs="Tahoma"/>
            <w:sz w:val="18"/>
            <w:szCs w:val="18"/>
          </w:rPr>
          <w:t>sk.ikbal@gmail.com</w:t>
        </w:r>
      </w:hyperlink>
      <w:r w:rsidR="007D5F88">
        <w:rPr>
          <w:rFonts w:ascii="Tahoma" w:hAnsi="Tahoma" w:cs="Tahoma"/>
          <w:sz w:val="18"/>
          <w:szCs w:val="18"/>
        </w:rPr>
        <w:t xml:space="preserve"> </w:t>
      </w:r>
    </w:p>
    <w:p w14:paraId="6C8D385B" w14:textId="7E0D451D" w:rsidR="002477DE" w:rsidRPr="00722B61" w:rsidRDefault="00722B61" w:rsidP="00722B61">
      <w:pPr>
        <w:rPr>
          <w:rStyle w:val="Strong"/>
        </w:rPr>
      </w:pPr>
      <w:r w:rsidRPr="00722B61">
        <w:rPr>
          <w:rStyle w:val="Strong"/>
        </w:rPr>
        <w:t>A t</w:t>
      </w:r>
      <w:r w:rsidR="002477DE" w:rsidRPr="00722B61">
        <w:rPr>
          <w:rStyle w:val="Strong"/>
        </w:rPr>
        <w:t>echnically</w:t>
      </w:r>
      <w:r w:rsidRPr="00722B61">
        <w:rPr>
          <w:rStyle w:val="Strong"/>
        </w:rPr>
        <w:t xml:space="preserve"> sound</w:t>
      </w:r>
      <w:r w:rsidR="002477DE" w:rsidRPr="00722B61">
        <w:rPr>
          <w:rStyle w:val="Strong"/>
        </w:rPr>
        <w:t xml:space="preserve"> </w:t>
      </w:r>
      <w:r w:rsidRPr="00722B61">
        <w:rPr>
          <w:rStyle w:val="Strong"/>
        </w:rPr>
        <w:t>Hydraulic</w:t>
      </w:r>
      <w:r>
        <w:rPr>
          <w:rStyle w:val="Strong"/>
        </w:rPr>
        <w:t xml:space="preserve"> System</w:t>
      </w:r>
      <w:r w:rsidRPr="00722B61">
        <w:rPr>
          <w:rStyle w:val="Strong"/>
        </w:rPr>
        <w:t xml:space="preserve"> Engineer </w:t>
      </w:r>
      <w:r w:rsidR="002477DE" w:rsidRPr="00722B61">
        <w:rPr>
          <w:rStyle w:val="Strong"/>
        </w:rPr>
        <w:t xml:space="preserve">with strong skills of dealing with </w:t>
      </w:r>
      <w:r w:rsidRPr="00722B61">
        <w:rPr>
          <w:rStyle w:val="Strong"/>
        </w:rPr>
        <w:t xml:space="preserve">practical </w:t>
      </w:r>
      <w:r w:rsidR="002477DE" w:rsidRPr="00722B61">
        <w:rPr>
          <w:rStyle w:val="Strong"/>
        </w:rPr>
        <w:t>problems looking for more responsible role at leadership level</w:t>
      </w:r>
      <w:r>
        <w:rPr>
          <w:rStyle w:val="Strong"/>
        </w:rPr>
        <w:t>.</w:t>
      </w:r>
    </w:p>
    <w:p w14:paraId="6BEECC69" w14:textId="54CA362D" w:rsidR="008412AD" w:rsidRDefault="00F11418" w:rsidP="003D045D">
      <w:pPr>
        <w:pStyle w:val="Heading3"/>
      </w:pPr>
      <w:r>
        <w:t>Career Highlights</w:t>
      </w:r>
      <w:r w:rsidR="008412AD">
        <w:t>:</w:t>
      </w:r>
      <w:proofErr w:type="spellStart"/>
    </w:p>
    <w:p w14:paraId="4324B61B" w14:textId="35F0B5A1" w:rsidR="003D045D" w:rsidRDefault="00E05F68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84281B">
        <w:rPr>
          <w:rFonts w:ascii="Arial" w:hAnsi="Arial" w:cs="Arial"/>
          <w:sz w:val="20"/>
          <w:szCs w:val="20"/>
        </w:rPr>
        <w:t>4</w:t>
      </w:r>
      <w:proofErr w:type="spellEnd"/>
      <w:r w:rsidR="000F6E90">
        <w:rPr>
          <w:rFonts w:ascii="Arial" w:hAnsi="Arial" w:cs="Arial"/>
          <w:sz w:val="20"/>
          <w:szCs w:val="20"/>
        </w:rPr>
        <w:t xml:space="preserve"> </w:t>
      </w:r>
      <w:r w:rsidR="008412AD" w:rsidRPr="00C57611">
        <w:rPr>
          <w:rFonts w:ascii="Arial" w:hAnsi="Arial" w:cs="Arial"/>
          <w:sz w:val="20"/>
          <w:szCs w:val="20"/>
        </w:rPr>
        <w:t xml:space="preserve">years </w:t>
      </w:r>
      <w:r w:rsidR="00FE23E7" w:rsidRPr="00C57611">
        <w:rPr>
          <w:rFonts w:ascii="Arial" w:hAnsi="Arial" w:cs="Arial"/>
          <w:sz w:val="20"/>
          <w:szCs w:val="20"/>
        </w:rPr>
        <w:t xml:space="preserve">of </w:t>
      </w:r>
      <w:r w:rsidR="00693808">
        <w:rPr>
          <w:rFonts w:ascii="Arial" w:hAnsi="Arial" w:cs="Arial"/>
          <w:sz w:val="20"/>
          <w:szCs w:val="20"/>
        </w:rPr>
        <w:t xml:space="preserve">in-depth </w:t>
      </w:r>
      <w:r w:rsidR="008412AD" w:rsidRPr="00C57611">
        <w:rPr>
          <w:rFonts w:ascii="Arial" w:hAnsi="Arial" w:cs="Arial"/>
          <w:sz w:val="20"/>
          <w:szCs w:val="20"/>
        </w:rPr>
        <w:t>experience in</w:t>
      </w:r>
      <w:r w:rsidR="00693808">
        <w:rPr>
          <w:rFonts w:ascii="Arial" w:hAnsi="Arial" w:cs="Arial"/>
          <w:sz w:val="20"/>
          <w:szCs w:val="20"/>
        </w:rPr>
        <w:t xml:space="preserve"> </w:t>
      </w:r>
      <w:r w:rsidR="00F11418" w:rsidRPr="00C57611">
        <w:rPr>
          <w:rFonts w:ascii="Arial" w:hAnsi="Arial" w:cs="Arial"/>
          <w:sz w:val="20"/>
          <w:szCs w:val="20"/>
        </w:rPr>
        <w:t>design</w:t>
      </w:r>
      <w:r w:rsidR="005560F0">
        <w:rPr>
          <w:rFonts w:ascii="Arial" w:hAnsi="Arial" w:cs="Arial"/>
          <w:sz w:val="20"/>
          <w:szCs w:val="20"/>
        </w:rPr>
        <w:t xml:space="preserve">, </w:t>
      </w:r>
      <w:r w:rsidR="00693808" w:rsidRPr="00693808">
        <w:rPr>
          <w:rFonts w:ascii="Arial" w:hAnsi="Arial" w:cs="Arial"/>
          <w:sz w:val="20"/>
          <w:szCs w:val="20"/>
        </w:rPr>
        <w:t>application</w:t>
      </w:r>
      <w:r w:rsidR="00693808">
        <w:rPr>
          <w:rFonts w:ascii="Arial" w:hAnsi="Arial" w:cs="Arial"/>
          <w:sz w:val="20"/>
          <w:szCs w:val="20"/>
        </w:rPr>
        <w:t>,</w:t>
      </w:r>
      <w:r w:rsidR="00693808" w:rsidRPr="00693808">
        <w:rPr>
          <w:rFonts w:ascii="Arial" w:hAnsi="Arial" w:cs="Arial"/>
          <w:sz w:val="20"/>
          <w:szCs w:val="20"/>
        </w:rPr>
        <w:t xml:space="preserve"> </w:t>
      </w:r>
      <w:r w:rsidR="00663158">
        <w:rPr>
          <w:rFonts w:ascii="Arial" w:hAnsi="Arial" w:cs="Arial"/>
          <w:sz w:val="20"/>
          <w:szCs w:val="20"/>
        </w:rPr>
        <w:t xml:space="preserve">sales, service, </w:t>
      </w:r>
      <w:r w:rsidR="00693808">
        <w:rPr>
          <w:rFonts w:ascii="Arial" w:hAnsi="Arial" w:cs="Arial"/>
          <w:sz w:val="20"/>
          <w:szCs w:val="20"/>
        </w:rPr>
        <w:t>troubleshooting</w:t>
      </w:r>
      <w:r w:rsidR="00663158">
        <w:rPr>
          <w:rFonts w:ascii="Arial" w:hAnsi="Arial" w:cs="Arial"/>
          <w:sz w:val="20"/>
          <w:szCs w:val="20"/>
        </w:rPr>
        <w:t xml:space="preserve">, </w:t>
      </w:r>
      <w:r w:rsidR="005560F0">
        <w:rPr>
          <w:rFonts w:ascii="Arial" w:hAnsi="Arial" w:cs="Arial"/>
          <w:sz w:val="20"/>
          <w:szCs w:val="20"/>
        </w:rPr>
        <w:t>manufactur</w:t>
      </w:r>
      <w:r w:rsidR="00693808">
        <w:rPr>
          <w:rFonts w:ascii="Arial" w:hAnsi="Arial" w:cs="Arial"/>
          <w:sz w:val="20"/>
          <w:szCs w:val="20"/>
        </w:rPr>
        <w:t>ing</w:t>
      </w:r>
      <w:r w:rsidR="00F11418" w:rsidRPr="00C57611">
        <w:rPr>
          <w:rFonts w:ascii="Arial" w:hAnsi="Arial" w:cs="Arial"/>
          <w:sz w:val="20"/>
          <w:szCs w:val="20"/>
        </w:rPr>
        <w:t xml:space="preserve"> and assembly of </w:t>
      </w:r>
      <w:r w:rsidR="00256020" w:rsidRPr="00C57611">
        <w:rPr>
          <w:rFonts w:ascii="Arial" w:hAnsi="Arial" w:cs="Arial"/>
          <w:sz w:val="20"/>
          <w:szCs w:val="20"/>
        </w:rPr>
        <w:t xml:space="preserve">hydraulic power units &amp; </w:t>
      </w:r>
      <w:r w:rsidR="009723A8" w:rsidRPr="00C57611">
        <w:rPr>
          <w:rFonts w:ascii="Arial" w:hAnsi="Arial" w:cs="Arial"/>
          <w:sz w:val="20"/>
          <w:szCs w:val="20"/>
        </w:rPr>
        <w:t xml:space="preserve">special </w:t>
      </w:r>
      <w:r w:rsidR="00256020" w:rsidRPr="00C57611">
        <w:rPr>
          <w:rFonts w:ascii="Arial" w:hAnsi="Arial" w:cs="Arial"/>
          <w:sz w:val="20"/>
          <w:szCs w:val="20"/>
        </w:rPr>
        <w:t>cylinders.</w:t>
      </w:r>
    </w:p>
    <w:p w14:paraId="726AFB41" w14:textId="77777777" w:rsidR="00322665" w:rsidRPr="00C57611" w:rsidRDefault="00322665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</w:t>
      </w:r>
      <w:r w:rsidRPr="00322665">
        <w:rPr>
          <w:rFonts w:ascii="Arial" w:hAnsi="Arial" w:cs="Arial"/>
          <w:sz w:val="20"/>
          <w:szCs w:val="20"/>
        </w:rPr>
        <w:t xml:space="preserve">design </w:t>
      </w:r>
      <w:r>
        <w:rPr>
          <w:rFonts w:ascii="Arial" w:hAnsi="Arial" w:cs="Arial"/>
          <w:sz w:val="20"/>
          <w:szCs w:val="20"/>
        </w:rPr>
        <w:t xml:space="preserve">of </w:t>
      </w:r>
      <w:r w:rsidRPr="00322665">
        <w:rPr>
          <w:rFonts w:ascii="Arial" w:hAnsi="Arial" w:cs="Arial"/>
          <w:sz w:val="20"/>
          <w:szCs w:val="20"/>
        </w:rPr>
        <w:t>complete hydraulic system and calculations for selection of Hydraulic components like motors, pumps, valves, cylinders et</w:t>
      </w:r>
      <w:r>
        <w:rPr>
          <w:rFonts w:ascii="Arial" w:hAnsi="Arial" w:cs="Arial"/>
          <w:sz w:val="20"/>
          <w:szCs w:val="20"/>
        </w:rPr>
        <w:t>c.</w:t>
      </w:r>
    </w:p>
    <w:p w14:paraId="0D35D777" w14:textId="77777777" w:rsidR="00F11418" w:rsidRPr="00C57611" w:rsidRDefault="00F11418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Capable of independently preparing the hydraulic circuit drawing and bill of materials</w:t>
      </w:r>
      <w:r w:rsidR="00B55199" w:rsidRPr="00C57611">
        <w:rPr>
          <w:rFonts w:ascii="Arial" w:hAnsi="Arial" w:cs="Arial"/>
          <w:sz w:val="20"/>
          <w:szCs w:val="20"/>
        </w:rPr>
        <w:t xml:space="preserve"> using computer assisted design (</w:t>
      </w:r>
      <w:r w:rsidR="004F7F3F">
        <w:rPr>
          <w:rFonts w:ascii="Arial" w:hAnsi="Arial" w:cs="Arial"/>
          <w:sz w:val="20"/>
          <w:szCs w:val="20"/>
        </w:rPr>
        <w:t>Auto</w:t>
      </w:r>
      <w:r w:rsidR="00B55199" w:rsidRPr="00C57611">
        <w:rPr>
          <w:rFonts w:ascii="Arial" w:hAnsi="Arial" w:cs="Arial"/>
          <w:sz w:val="20"/>
          <w:szCs w:val="20"/>
        </w:rPr>
        <w:t>CAD) software</w:t>
      </w:r>
      <w:r w:rsidRPr="00C57611">
        <w:rPr>
          <w:rFonts w:ascii="Arial" w:hAnsi="Arial" w:cs="Arial"/>
          <w:sz w:val="20"/>
          <w:szCs w:val="20"/>
        </w:rPr>
        <w:t xml:space="preserve">. </w:t>
      </w:r>
    </w:p>
    <w:p w14:paraId="6597A49A" w14:textId="77777777" w:rsidR="005D11E4" w:rsidRDefault="00F11418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Good k</w:t>
      </w:r>
      <w:r w:rsidR="005D11E4" w:rsidRPr="00C57611">
        <w:rPr>
          <w:rFonts w:ascii="Arial" w:hAnsi="Arial" w:cs="Arial"/>
          <w:sz w:val="20"/>
          <w:szCs w:val="20"/>
        </w:rPr>
        <w:t>nowledge of various types of circuits</w:t>
      </w:r>
      <w:r w:rsidRPr="00C57611">
        <w:rPr>
          <w:rFonts w:ascii="Arial" w:hAnsi="Arial" w:cs="Arial"/>
          <w:sz w:val="20"/>
          <w:szCs w:val="20"/>
        </w:rPr>
        <w:t xml:space="preserve"> and applications</w:t>
      </w:r>
      <w:r w:rsidR="00103EAC" w:rsidRPr="00C57611">
        <w:rPr>
          <w:rFonts w:ascii="Arial" w:hAnsi="Arial" w:cs="Arial"/>
          <w:sz w:val="20"/>
          <w:szCs w:val="20"/>
        </w:rPr>
        <w:t xml:space="preserve"> in industrial &amp; mobile hydraulics.</w:t>
      </w:r>
    </w:p>
    <w:p w14:paraId="0592A6E1" w14:textId="77777777" w:rsidR="00544823" w:rsidRPr="00C57611" w:rsidRDefault="009723A8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Capable of preparing the </w:t>
      </w:r>
      <w:r w:rsidR="00544823" w:rsidRPr="00C57611">
        <w:rPr>
          <w:rFonts w:ascii="Arial" w:hAnsi="Arial" w:cs="Arial"/>
          <w:sz w:val="20"/>
          <w:szCs w:val="20"/>
        </w:rPr>
        <w:t xml:space="preserve">electrical control circuit </w:t>
      </w:r>
      <w:r w:rsidRPr="00C57611">
        <w:rPr>
          <w:rFonts w:ascii="Arial" w:hAnsi="Arial" w:cs="Arial"/>
          <w:sz w:val="20"/>
          <w:szCs w:val="20"/>
        </w:rPr>
        <w:t xml:space="preserve">and proper selection of </w:t>
      </w:r>
      <w:r w:rsidR="00544823" w:rsidRPr="00C57611">
        <w:rPr>
          <w:rFonts w:ascii="Arial" w:hAnsi="Arial" w:cs="Arial"/>
          <w:sz w:val="20"/>
          <w:szCs w:val="20"/>
        </w:rPr>
        <w:t>switchgear components.</w:t>
      </w:r>
    </w:p>
    <w:p w14:paraId="6618ADAC" w14:textId="7C0E9359" w:rsidR="005D11E4" w:rsidRPr="00C57611" w:rsidRDefault="005D11E4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Knowledge of hydraulic components </w:t>
      </w:r>
      <w:r w:rsidR="009723A8" w:rsidRPr="00C57611">
        <w:rPr>
          <w:rFonts w:ascii="Arial" w:hAnsi="Arial" w:cs="Arial"/>
          <w:sz w:val="20"/>
          <w:szCs w:val="20"/>
        </w:rPr>
        <w:t xml:space="preserve">of different brands like </w:t>
      </w:r>
      <w:r w:rsidR="00506B6B" w:rsidRPr="00C57611">
        <w:rPr>
          <w:rFonts w:ascii="Arial" w:hAnsi="Arial" w:cs="Arial"/>
          <w:sz w:val="20"/>
          <w:szCs w:val="20"/>
        </w:rPr>
        <w:t xml:space="preserve">Eaton </w:t>
      </w:r>
      <w:r w:rsidR="009723A8" w:rsidRPr="00C57611">
        <w:rPr>
          <w:rFonts w:ascii="Arial" w:hAnsi="Arial" w:cs="Arial"/>
          <w:sz w:val="20"/>
          <w:szCs w:val="20"/>
        </w:rPr>
        <w:t xml:space="preserve">Vickers, Rexroth, </w:t>
      </w:r>
      <w:r w:rsidR="003F09B2">
        <w:rPr>
          <w:rFonts w:ascii="Arial" w:hAnsi="Arial" w:cs="Arial"/>
          <w:sz w:val="20"/>
          <w:szCs w:val="20"/>
        </w:rPr>
        <w:t xml:space="preserve">Parker, </w:t>
      </w:r>
      <w:r w:rsidR="009723A8" w:rsidRPr="00C57611">
        <w:rPr>
          <w:rFonts w:ascii="Arial" w:hAnsi="Arial" w:cs="Arial"/>
          <w:sz w:val="20"/>
          <w:szCs w:val="20"/>
        </w:rPr>
        <w:t xml:space="preserve">Yuken, </w:t>
      </w:r>
      <w:proofErr w:type="spellStart"/>
      <w:r w:rsidR="007B5C67">
        <w:rPr>
          <w:rFonts w:ascii="Arial" w:hAnsi="Arial" w:cs="Arial"/>
          <w:sz w:val="20"/>
          <w:szCs w:val="20"/>
        </w:rPr>
        <w:t>Stauff</w:t>
      </w:r>
      <w:proofErr w:type="spellEnd"/>
      <w:r w:rsidR="007B5C6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723A8" w:rsidRPr="00C57611">
        <w:rPr>
          <w:rFonts w:ascii="Arial" w:hAnsi="Arial" w:cs="Arial"/>
          <w:sz w:val="20"/>
          <w:szCs w:val="20"/>
        </w:rPr>
        <w:t>Hydac</w:t>
      </w:r>
      <w:proofErr w:type="spellEnd"/>
      <w:r w:rsidR="00EB2217">
        <w:rPr>
          <w:rFonts w:ascii="Arial" w:hAnsi="Arial" w:cs="Arial"/>
          <w:sz w:val="20"/>
          <w:szCs w:val="20"/>
        </w:rPr>
        <w:t>, Sun</w:t>
      </w:r>
      <w:r w:rsidR="009723A8" w:rsidRPr="00C57611">
        <w:rPr>
          <w:rFonts w:ascii="Arial" w:hAnsi="Arial" w:cs="Arial"/>
          <w:sz w:val="20"/>
          <w:szCs w:val="20"/>
        </w:rPr>
        <w:t xml:space="preserve"> etc.</w:t>
      </w:r>
    </w:p>
    <w:p w14:paraId="5BCB9891" w14:textId="77777777" w:rsidR="007546E0" w:rsidRDefault="007546E0" w:rsidP="008412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Knowledge of </w:t>
      </w:r>
      <w:r w:rsidR="00643AF6">
        <w:rPr>
          <w:rFonts w:ascii="Arial" w:hAnsi="Arial" w:cs="Arial"/>
          <w:sz w:val="20"/>
          <w:szCs w:val="20"/>
        </w:rPr>
        <w:t xml:space="preserve">SAE/DIN/ASTM standards required </w:t>
      </w:r>
      <w:r w:rsidR="00A074FC" w:rsidRPr="00C57611">
        <w:rPr>
          <w:rFonts w:ascii="Arial" w:hAnsi="Arial" w:cs="Arial"/>
          <w:sz w:val="20"/>
          <w:szCs w:val="20"/>
        </w:rPr>
        <w:t xml:space="preserve">for </w:t>
      </w:r>
      <w:r w:rsidRPr="00C57611">
        <w:rPr>
          <w:rFonts w:ascii="Arial" w:hAnsi="Arial" w:cs="Arial"/>
          <w:sz w:val="20"/>
          <w:szCs w:val="20"/>
        </w:rPr>
        <w:t>hydraulic seamless pipe</w:t>
      </w:r>
      <w:r w:rsidR="00C139CE" w:rsidRPr="00C57611">
        <w:rPr>
          <w:rFonts w:ascii="Arial" w:hAnsi="Arial" w:cs="Arial"/>
          <w:sz w:val="20"/>
          <w:szCs w:val="20"/>
        </w:rPr>
        <w:t>s</w:t>
      </w:r>
      <w:r w:rsidRPr="00C57611">
        <w:rPr>
          <w:rFonts w:ascii="Arial" w:hAnsi="Arial" w:cs="Arial"/>
          <w:sz w:val="20"/>
          <w:szCs w:val="20"/>
        </w:rPr>
        <w:t>, pipefitting</w:t>
      </w:r>
      <w:r w:rsidR="00C139CE" w:rsidRPr="00C57611">
        <w:rPr>
          <w:rFonts w:ascii="Arial" w:hAnsi="Arial" w:cs="Arial"/>
          <w:sz w:val="20"/>
          <w:szCs w:val="20"/>
        </w:rPr>
        <w:t>s</w:t>
      </w:r>
      <w:r w:rsidRPr="00C57611">
        <w:rPr>
          <w:rFonts w:ascii="Arial" w:hAnsi="Arial" w:cs="Arial"/>
          <w:sz w:val="20"/>
          <w:szCs w:val="20"/>
        </w:rPr>
        <w:t>, hose</w:t>
      </w:r>
      <w:r w:rsidR="00C139CE" w:rsidRPr="00C57611">
        <w:rPr>
          <w:rFonts w:ascii="Arial" w:hAnsi="Arial" w:cs="Arial"/>
          <w:sz w:val="20"/>
          <w:szCs w:val="20"/>
        </w:rPr>
        <w:t>s</w:t>
      </w:r>
      <w:r w:rsidRPr="00C57611">
        <w:rPr>
          <w:rFonts w:ascii="Arial" w:hAnsi="Arial" w:cs="Arial"/>
          <w:sz w:val="20"/>
          <w:szCs w:val="20"/>
        </w:rPr>
        <w:t>, flange</w:t>
      </w:r>
      <w:r w:rsidR="00C139CE" w:rsidRPr="00C57611">
        <w:rPr>
          <w:rFonts w:ascii="Arial" w:hAnsi="Arial" w:cs="Arial"/>
          <w:sz w:val="20"/>
          <w:szCs w:val="20"/>
        </w:rPr>
        <w:t>s</w:t>
      </w:r>
      <w:r w:rsidRPr="00C57611">
        <w:rPr>
          <w:rFonts w:ascii="Arial" w:hAnsi="Arial" w:cs="Arial"/>
          <w:sz w:val="20"/>
          <w:szCs w:val="20"/>
        </w:rPr>
        <w:t xml:space="preserve"> </w:t>
      </w:r>
      <w:r w:rsidR="00B06DA9" w:rsidRPr="00C57611">
        <w:rPr>
          <w:rFonts w:ascii="Arial" w:hAnsi="Arial" w:cs="Arial"/>
          <w:sz w:val="20"/>
          <w:szCs w:val="20"/>
        </w:rPr>
        <w:t>and pipe</w:t>
      </w:r>
      <w:r w:rsidRPr="00C57611">
        <w:rPr>
          <w:rFonts w:ascii="Arial" w:hAnsi="Arial" w:cs="Arial"/>
          <w:sz w:val="20"/>
          <w:szCs w:val="20"/>
        </w:rPr>
        <w:t xml:space="preserve"> clamps etc.</w:t>
      </w:r>
    </w:p>
    <w:p w14:paraId="2CA8E0E6" w14:textId="77777777" w:rsidR="008412AD" w:rsidRDefault="003D045D" w:rsidP="00A074B5">
      <w:pPr>
        <w:pStyle w:val="Heading3"/>
      </w:pPr>
      <w:r>
        <w:t>Work Experience:</w:t>
      </w:r>
    </w:p>
    <w:p w14:paraId="2A63F2C2" w14:textId="05010BDC" w:rsidR="00A65CAA" w:rsidRPr="003F5DD9" w:rsidRDefault="00A65CAA" w:rsidP="00A76838">
      <w:pPr>
        <w:spacing w:line="360" w:lineRule="auto"/>
        <w:rPr>
          <w:rFonts w:ascii="Arial" w:hAnsi="Arial" w:cs="Arial"/>
          <w:sz w:val="20"/>
        </w:rPr>
      </w:pPr>
      <w:r w:rsidRPr="003F5DD9">
        <w:rPr>
          <w:rFonts w:ascii="Arial" w:hAnsi="Arial" w:cs="Arial"/>
          <w:sz w:val="20"/>
        </w:rPr>
        <w:t>Working as</w:t>
      </w:r>
      <w:r w:rsidR="00A76838" w:rsidRPr="003F5DD9">
        <w:rPr>
          <w:rFonts w:ascii="Arial" w:hAnsi="Arial" w:cs="Arial"/>
          <w:sz w:val="20"/>
        </w:rPr>
        <w:t xml:space="preserve"> </w:t>
      </w:r>
      <w:r w:rsidR="009C0872">
        <w:rPr>
          <w:rFonts w:ascii="Arial" w:hAnsi="Arial" w:cs="Arial"/>
          <w:sz w:val="20"/>
        </w:rPr>
        <w:t xml:space="preserve">Operation </w:t>
      </w:r>
      <w:r w:rsidR="00A76838" w:rsidRPr="007A5B7B">
        <w:rPr>
          <w:rFonts w:ascii="Arial" w:hAnsi="Arial" w:cs="Arial"/>
          <w:b/>
          <w:sz w:val="20"/>
        </w:rPr>
        <w:t>Manager</w:t>
      </w:r>
      <w:r w:rsidRPr="003F5DD9">
        <w:rPr>
          <w:rFonts w:ascii="Arial" w:hAnsi="Arial" w:cs="Arial"/>
          <w:sz w:val="20"/>
        </w:rPr>
        <w:t xml:space="preserve"> </w:t>
      </w:r>
      <w:r w:rsidR="00A76838" w:rsidRPr="003F5DD9">
        <w:rPr>
          <w:rFonts w:ascii="Arial" w:hAnsi="Arial" w:cs="Arial"/>
          <w:sz w:val="20"/>
        </w:rPr>
        <w:t>(</w:t>
      </w:r>
      <w:r w:rsidRPr="003F5DD9">
        <w:rPr>
          <w:rFonts w:ascii="Arial" w:hAnsi="Arial" w:cs="Arial"/>
          <w:sz w:val="20"/>
        </w:rPr>
        <w:t xml:space="preserve">Application </w:t>
      </w:r>
      <w:proofErr w:type="gramStart"/>
      <w:r w:rsidR="00A76838" w:rsidRPr="003F5DD9">
        <w:rPr>
          <w:rFonts w:ascii="Arial" w:hAnsi="Arial" w:cs="Arial"/>
          <w:sz w:val="20"/>
        </w:rPr>
        <w:t>Engg.</w:t>
      </w:r>
      <w:r w:rsidR="009C0872">
        <w:rPr>
          <w:rFonts w:ascii="Arial" w:hAnsi="Arial" w:cs="Arial"/>
          <w:sz w:val="20"/>
        </w:rPr>
        <w:t>/</w:t>
      </w:r>
      <w:proofErr w:type="gramEnd"/>
      <w:r w:rsidR="00A76838" w:rsidRPr="003F5DD9">
        <w:rPr>
          <w:rFonts w:ascii="Arial" w:hAnsi="Arial" w:cs="Arial"/>
          <w:sz w:val="20"/>
        </w:rPr>
        <w:t xml:space="preserve"> </w:t>
      </w:r>
      <w:r w:rsidR="00FF114F" w:rsidRPr="003F5DD9">
        <w:rPr>
          <w:rFonts w:ascii="Arial" w:hAnsi="Arial" w:cs="Arial"/>
          <w:sz w:val="20"/>
        </w:rPr>
        <w:t>Sales</w:t>
      </w:r>
      <w:r w:rsidR="00A76838" w:rsidRPr="003F5DD9">
        <w:rPr>
          <w:rFonts w:ascii="Arial" w:hAnsi="Arial" w:cs="Arial"/>
          <w:sz w:val="20"/>
        </w:rPr>
        <w:t xml:space="preserve">) </w:t>
      </w:r>
      <w:r w:rsidRPr="003F5DD9">
        <w:rPr>
          <w:rFonts w:ascii="Arial" w:hAnsi="Arial" w:cs="Arial"/>
          <w:sz w:val="20"/>
        </w:rPr>
        <w:t xml:space="preserve">at </w:t>
      </w:r>
      <w:r w:rsidRPr="007A5B7B">
        <w:rPr>
          <w:rFonts w:ascii="Arial" w:hAnsi="Arial" w:cs="Arial"/>
          <w:b/>
          <w:sz w:val="20"/>
        </w:rPr>
        <w:t>Hydrocraft Engineers</w:t>
      </w:r>
      <w:r w:rsidRPr="003F5DD9">
        <w:rPr>
          <w:rFonts w:ascii="Arial" w:hAnsi="Arial" w:cs="Arial"/>
          <w:sz w:val="20"/>
        </w:rPr>
        <w:t xml:space="preserve"> from Oct </w:t>
      </w:r>
      <w:r w:rsidR="00FF114F" w:rsidRPr="003F5DD9">
        <w:rPr>
          <w:rFonts w:ascii="Arial" w:hAnsi="Arial" w:cs="Arial"/>
          <w:sz w:val="20"/>
        </w:rPr>
        <w:t>20</w:t>
      </w:r>
      <w:r w:rsidRPr="003F5DD9">
        <w:rPr>
          <w:rFonts w:ascii="Arial" w:hAnsi="Arial" w:cs="Arial"/>
          <w:sz w:val="20"/>
        </w:rPr>
        <w:t>18</w:t>
      </w:r>
    </w:p>
    <w:p w14:paraId="00523084" w14:textId="77777777" w:rsidR="008A6CEF" w:rsidRPr="0098339D" w:rsidRDefault="008A6CEF" w:rsidP="004F3B60">
      <w:pPr>
        <w:pStyle w:val="Heading3"/>
        <w:spacing w:before="0"/>
        <w:rPr>
          <w:sz w:val="20"/>
        </w:rPr>
      </w:pPr>
      <w:r w:rsidRPr="0098339D">
        <w:rPr>
          <w:sz w:val="20"/>
        </w:rPr>
        <w:t>Job Responsibilities:</w:t>
      </w:r>
    </w:p>
    <w:p w14:paraId="4556D693" w14:textId="2EC309E4" w:rsidR="008A6CEF" w:rsidRPr="008A6CEF" w:rsidRDefault="008A6CEF" w:rsidP="00D06622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A6CEF">
        <w:rPr>
          <w:rFonts w:ascii="Arial" w:hAnsi="Arial" w:cs="Arial"/>
          <w:sz w:val="20"/>
          <w:szCs w:val="20"/>
        </w:rPr>
        <w:t xml:space="preserve">Evaluation of Enquiries, </w:t>
      </w:r>
      <w:r w:rsidR="00FF114F">
        <w:rPr>
          <w:rFonts w:ascii="Arial" w:hAnsi="Arial" w:cs="Arial"/>
          <w:sz w:val="20"/>
          <w:szCs w:val="20"/>
        </w:rPr>
        <w:t xml:space="preserve">preparing Techno Commercial Offer, </w:t>
      </w:r>
      <w:r w:rsidR="003F5DD9">
        <w:rPr>
          <w:rFonts w:ascii="Arial" w:hAnsi="Arial" w:cs="Arial"/>
          <w:sz w:val="20"/>
          <w:szCs w:val="20"/>
        </w:rPr>
        <w:t xml:space="preserve">Submitting Tender, </w:t>
      </w:r>
      <w:r w:rsidRPr="008A6CEF">
        <w:rPr>
          <w:rFonts w:ascii="Arial" w:hAnsi="Arial" w:cs="Arial"/>
          <w:sz w:val="20"/>
          <w:szCs w:val="20"/>
        </w:rPr>
        <w:t>Clarification of customer requirements, Attending to customer related problems.</w:t>
      </w:r>
    </w:p>
    <w:p w14:paraId="1BBF3ACD" w14:textId="572B1B33" w:rsidR="008A6CEF" w:rsidRPr="008A6CEF" w:rsidRDefault="008A6CEF" w:rsidP="00074A86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A6CEF">
        <w:rPr>
          <w:rFonts w:ascii="Arial" w:hAnsi="Arial" w:cs="Arial"/>
          <w:sz w:val="20"/>
          <w:szCs w:val="20"/>
        </w:rPr>
        <w:t xml:space="preserve">Order Management from Enquiry to Order Confirmation which includes </w:t>
      </w:r>
      <w:r w:rsidR="009C0872">
        <w:rPr>
          <w:rFonts w:ascii="Arial" w:hAnsi="Arial" w:cs="Arial"/>
          <w:sz w:val="20"/>
          <w:szCs w:val="20"/>
        </w:rPr>
        <w:t>development</w:t>
      </w:r>
      <w:r w:rsidRPr="008A6CEF">
        <w:rPr>
          <w:rFonts w:ascii="Arial" w:hAnsi="Arial" w:cs="Arial"/>
          <w:sz w:val="20"/>
          <w:szCs w:val="20"/>
        </w:rPr>
        <w:t xml:space="preserve"> of schematic drawing for enquiry, Selection of system components</w:t>
      </w:r>
      <w:r w:rsidR="009C0872">
        <w:rPr>
          <w:rFonts w:ascii="Arial" w:hAnsi="Arial" w:cs="Arial"/>
          <w:sz w:val="20"/>
          <w:szCs w:val="20"/>
        </w:rPr>
        <w:t xml:space="preserve"> </w:t>
      </w:r>
      <w:r w:rsidRPr="008A6CEF">
        <w:rPr>
          <w:rFonts w:ascii="Arial" w:hAnsi="Arial" w:cs="Arial"/>
          <w:sz w:val="20"/>
          <w:szCs w:val="20"/>
        </w:rPr>
        <w:t xml:space="preserve">from different renowned manufacturers and prepare different alternatives to </w:t>
      </w:r>
      <w:proofErr w:type="spellStart"/>
      <w:r w:rsidRPr="008A6CEF">
        <w:rPr>
          <w:rFonts w:ascii="Arial" w:hAnsi="Arial" w:cs="Arial"/>
          <w:sz w:val="20"/>
          <w:szCs w:val="20"/>
        </w:rPr>
        <w:t>optimise</w:t>
      </w:r>
      <w:proofErr w:type="spellEnd"/>
      <w:r w:rsidRPr="008A6CEF">
        <w:rPr>
          <w:rFonts w:ascii="Arial" w:hAnsi="Arial" w:cs="Arial"/>
          <w:sz w:val="20"/>
          <w:szCs w:val="20"/>
        </w:rPr>
        <w:t xml:space="preserve"> costing</w:t>
      </w:r>
      <w:r>
        <w:rPr>
          <w:rFonts w:ascii="Arial" w:hAnsi="Arial" w:cs="Arial"/>
          <w:sz w:val="20"/>
          <w:szCs w:val="20"/>
        </w:rPr>
        <w:t>.</w:t>
      </w:r>
    </w:p>
    <w:p w14:paraId="123F7E67" w14:textId="77777777" w:rsidR="008A6CEF" w:rsidRPr="008A6CEF" w:rsidRDefault="008A6CEF" w:rsidP="008A6CE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A6CEF">
        <w:rPr>
          <w:rFonts w:ascii="Arial" w:hAnsi="Arial" w:cs="Arial"/>
          <w:sz w:val="20"/>
          <w:szCs w:val="20"/>
        </w:rPr>
        <w:t>Building a Sales/Project team and attending to all Sales related issues including Spares sales and Project sales (new systems and applications)</w:t>
      </w:r>
    </w:p>
    <w:p w14:paraId="28E0E42D" w14:textId="25A1420D" w:rsidR="008A6CEF" w:rsidRPr="009C0872" w:rsidRDefault="008A6CEF" w:rsidP="0080149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9C0872">
        <w:rPr>
          <w:rFonts w:ascii="Arial" w:hAnsi="Arial" w:cs="Arial"/>
          <w:sz w:val="20"/>
          <w:szCs w:val="20"/>
        </w:rPr>
        <w:t>Involved in Developing Marketing Plan and Sales Strategy and executing the above successfully</w:t>
      </w:r>
      <w:r w:rsidR="009C0872" w:rsidRPr="009C0872">
        <w:rPr>
          <w:rFonts w:ascii="Arial" w:hAnsi="Arial" w:cs="Arial"/>
          <w:sz w:val="20"/>
          <w:szCs w:val="20"/>
        </w:rPr>
        <w:t xml:space="preserve"> thereby </w:t>
      </w:r>
      <w:r w:rsidR="009C0872">
        <w:rPr>
          <w:rFonts w:ascii="Arial" w:hAnsi="Arial" w:cs="Arial"/>
          <w:sz w:val="20"/>
          <w:szCs w:val="20"/>
        </w:rPr>
        <w:t>a</w:t>
      </w:r>
      <w:r w:rsidRPr="009C0872">
        <w:rPr>
          <w:rFonts w:ascii="Arial" w:hAnsi="Arial" w:cs="Arial"/>
          <w:sz w:val="20"/>
          <w:szCs w:val="20"/>
        </w:rPr>
        <w:t>chieving Sales Targets.</w:t>
      </w:r>
    </w:p>
    <w:p w14:paraId="724D5E27" w14:textId="19D9FE94" w:rsidR="003F5DD9" w:rsidRPr="008A6CEF" w:rsidRDefault="003F5DD9" w:rsidP="008A6CE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crucial customers like Railways, MECON, </w:t>
      </w:r>
      <w:proofErr w:type="spellStart"/>
      <w:r>
        <w:rPr>
          <w:rFonts w:ascii="Arial" w:hAnsi="Arial" w:cs="Arial"/>
          <w:sz w:val="20"/>
          <w:szCs w:val="20"/>
        </w:rPr>
        <w:t>Primetals</w:t>
      </w:r>
      <w:proofErr w:type="spellEnd"/>
      <w:r>
        <w:rPr>
          <w:rFonts w:ascii="Arial" w:hAnsi="Arial" w:cs="Arial"/>
          <w:sz w:val="20"/>
          <w:szCs w:val="20"/>
        </w:rPr>
        <w:t xml:space="preserve"> Technologies etc.</w:t>
      </w:r>
    </w:p>
    <w:p w14:paraId="12E36A91" w14:textId="77777777" w:rsidR="008A6CEF" w:rsidRPr="008A6CEF" w:rsidRDefault="008A6CEF" w:rsidP="008A6CE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A6CEF">
        <w:rPr>
          <w:rFonts w:ascii="Arial" w:hAnsi="Arial" w:cs="Arial"/>
          <w:sz w:val="20"/>
          <w:szCs w:val="20"/>
        </w:rPr>
        <w:t>Involved in preparation of manufacturing and assembly drawings, layouts, G.A. drawings as necessary (using Auto cad and solid works software)</w:t>
      </w:r>
    </w:p>
    <w:p w14:paraId="63319468" w14:textId="6A1741E1" w:rsidR="008A6CEF" w:rsidRPr="003F5DD9" w:rsidRDefault="00693808" w:rsidP="002317B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</w:t>
      </w:r>
      <w:r w:rsidR="008A6CEF" w:rsidRPr="003F5DD9">
        <w:rPr>
          <w:rFonts w:ascii="Arial" w:hAnsi="Arial" w:cs="Arial"/>
          <w:sz w:val="20"/>
          <w:szCs w:val="20"/>
        </w:rPr>
        <w:t xml:space="preserve">elease </w:t>
      </w:r>
      <w:r>
        <w:rPr>
          <w:rFonts w:ascii="Arial" w:hAnsi="Arial" w:cs="Arial"/>
          <w:sz w:val="20"/>
          <w:szCs w:val="20"/>
        </w:rPr>
        <w:t xml:space="preserve">of final </w:t>
      </w:r>
      <w:r w:rsidR="008A6CEF" w:rsidRPr="003F5DD9">
        <w:rPr>
          <w:rFonts w:ascii="Arial" w:hAnsi="Arial" w:cs="Arial"/>
          <w:sz w:val="20"/>
          <w:szCs w:val="20"/>
        </w:rPr>
        <w:t>drawing</w:t>
      </w:r>
      <w:r>
        <w:rPr>
          <w:rFonts w:ascii="Arial" w:hAnsi="Arial" w:cs="Arial"/>
          <w:sz w:val="20"/>
          <w:szCs w:val="20"/>
        </w:rPr>
        <w:t>s</w:t>
      </w:r>
      <w:r w:rsidR="008A6CEF" w:rsidRPr="003F5DD9">
        <w:rPr>
          <w:rFonts w:ascii="Arial" w:hAnsi="Arial" w:cs="Arial"/>
          <w:sz w:val="20"/>
          <w:szCs w:val="20"/>
        </w:rPr>
        <w:t xml:space="preserve"> for manufacturing to production</w:t>
      </w:r>
      <w:r w:rsidR="003F5DD9" w:rsidRPr="003F5DD9">
        <w:rPr>
          <w:rFonts w:ascii="Arial" w:hAnsi="Arial" w:cs="Arial"/>
          <w:sz w:val="20"/>
          <w:szCs w:val="20"/>
        </w:rPr>
        <w:t xml:space="preserve"> and </w:t>
      </w:r>
      <w:r w:rsidR="003F5DD9">
        <w:rPr>
          <w:rFonts w:ascii="Arial" w:hAnsi="Arial" w:cs="Arial"/>
          <w:sz w:val="20"/>
          <w:szCs w:val="20"/>
        </w:rPr>
        <w:t>h</w:t>
      </w:r>
      <w:r w:rsidR="008A6CEF" w:rsidRPr="003F5DD9">
        <w:rPr>
          <w:rFonts w:ascii="Arial" w:hAnsi="Arial" w:cs="Arial"/>
          <w:sz w:val="20"/>
          <w:szCs w:val="20"/>
        </w:rPr>
        <w:t>elp production to resolve production related issues.</w:t>
      </w:r>
    </w:p>
    <w:p w14:paraId="001745E8" w14:textId="77777777" w:rsidR="008A6CEF" w:rsidRPr="008A6CEF" w:rsidRDefault="008A6CEF" w:rsidP="004F3B60">
      <w:pPr>
        <w:pStyle w:val="ListParagraph"/>
        <w:numPr>
          <w:ilvl w:val="0"/>
          <w:numId w:val="13"/>
        </w:numPr>
        <w:spacing w:after="240"/>
        <w:rPr>
          <w:rFonts w:ascii="Arial" w:hAnsi="Arial" w:cs="Arial"/>
          <w:sz w:val="20"/>
          <w:szCs w:val="20"/>
        </w:rPr>
      </w:pPr>
      <w:r w:rsidRPr="008A6CEF">
        <w:rPr>
          <w:rFonts w:ascii="Arial" w:hAnsi="Arial" w:cs="Arial"/>
          <w:sz w:val="20"/>
          <w:szCs w:val="20"/>
        </w:rPr>
        <w:t>Involved in successful installation and commission of the system.</w:t>
      </w:r>
    </w:p>
    <w:p w14:paraId="65C89272" w14:textId="15EF7C93" w:rsidR="0023756F" w:rsidRPr="003F5DD9" w:rsidRDefault="0023756F" w:rsidP="00893511">
      <w:pPr>
        <w:rPr>
          <w:rFonts w:ascii="Arial" w:hAnsi="Arial" w:cs="Arial"/>
          <w:sz w:val="20"/>
        </w:rPr>
      </w:pPr>
      <w:r w:rsidRPr="003F5DD9">
        <w:rPr>
          <w:rFonts w:ascii="Arial" w:hAnsi="Arial" w:cs="Arial"/>
          <w:sz w:val="20"/>
        </w:rPr>
        <w:t>Work</w:t>
      </w:r>
      <w:r w:rsidR="00A65CAA" w:rsidRPr="003F5DD9">
        <w:rPr>
          <w:rFonts w:ascii="Arial" w:hAnsi="Arial" w:cs="Arial"/>
          <w:sz w:val="20"/>
        </w:rPr>
        <w:t>ed</w:t>
      </w:r>
      <w:r w:rsidRPr="003F5DD9">
        <w:rPr>
          <w:rFonts w:ascii="Arial" w:hAnsi="Arial" w:cs="Arial"/>
          <w:sz w:val="20"/>
        </w:rPr>
        <w:t xml:space="preserve"> as a </w:t>
      </w:r>
      <w:r w:rsidRPr="003F5DD9">
        <w:rPr>
          <w:rFonts w:ascii="Arial" w:hAnsi="Arial" w:cs="Arial"/>
          <w:b/>
          <w:sz w:val="20"/>
        </w:rPr>
        <w:t>Manager</w:t>
      </w:r>
      <w:r w:rsidRPr="003F5DD9">
        <w:rPr>
          <w:rFonts w:ascii="Arial" w:hAnsi="Arial" w:cs="Arial"/>
          <w:sz w:val="20"/>
        </w:rPr>
        <w:t xml:space="preserve"> (Engineering, Hydraulics) at </w:t>
      </w:r>
      <w:r w:rsidRPr="003F5DD9">
        <w:rPr>
          <w:rFonts w:ascii="Arial" w:hAnsi="Arial" w:cs="Arial"/>
          <w:b/>
          <w:sz w:val="20"/>
        </w:rPr>
        <w:t>Tata Projects Ltd</w:t>
      </w:r>
      <w:r w:rsidRPr="003F5DD9">
        <w:rPr>
          <w:rFonts w:ascii="Arial" w:hAnsi="Arial" w:cs="Arial"/>
          <w:sz w:val="20"/>
        </w:rPr>
        <w:t xml:space="preserve"> </w:t>
      </w:r>
      <w:r w:rsidR="00E738A6" w:rsidRPr="003F5DD9">
        <w:rPr>
          <w:rFonts w:ascii="Arial" w:hAnsi="Arial" w:cs="Arial"/>
          <w:sz w:val="20"/>
        </w:rPr>
        <w:t xml:space="preserve">(Metals &amp; Minerals BU) </w:t>
      </w:r>
      <w:r w:rsidRPr="003F5DD9">
        <w:rPr>
          <w:rFonts w:ascii="Arial" w:hAnsi="Arial" w:cs="Arial"/>
          <w:sz w:val="20"/>
        </w:rPr>
        <w:t>from March 2015</w:t>
      </w:r>
      <w:r w:rsidR="00A65CAA" w:rsidRPr="003F5DD9">
        <w:rPr>
          <w:rFonts w:ascii="Arial" w:hAnsi="Arial" w:cs="Arial"/>
          <w:sz w:val="20"/>
        </w:rPr>
        <w:t xml:space="preserve"> to October 2018</w:t>
      </w:r>
    </w:p>
    <w:p w14:paraId="5AA716C6" w14:textId="77777777" w:rsidR="00912DFF" w:rsidRPr="0098339D" w:rsidRDefault="00912DFF" w:rsidP="004F3B60">
      <w:pPr>
        <w:pStyle w:val="Heading3"/>
        <w:spacing w:before="0"/>
        <w:rPr>
          <w:sz w:val="20"/>
        </w:rPr>
      </w:pPr>
      <w:r w:rsidRPr="0098339D">
        <w:rPr>
          <w:sz w:val="20"/>
        </w:rPr>
        <w:t>Job Responsibilities:</w:t>
      </w:r>
    </w:p>
    <w:p w14:paraId="57219154" w14:textId="77777777" w:rsidR="0001281A" w:rsidRPr="0001281A" w:rsidRDefault="0001281A" w:rsidP="00541C29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1281A">
        <w:rPr>
          <w:rFonts w:ascii="Arial" w:hAnsi="Arial" w:cs="Arial"/>
          <w:sz w:val="20"/>
          <w:szCs w:val="20"/>
        </w:rPr>
        <w:t>Co-ordinate, control and supervise all Engineering, Design and materials control Work carried out for the Hydraulics, Pneumatics and Lubrication domain</w:t>
      </w:r>
    </w:p>
    <w:p w14:paraId="3DD136D5" w14:textId="77777777" w:rsidR="00652FFE" w:rsidRPr="00652FFE" w:rsidRDefault="005A1A38" w:rsidP="008E140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IN"/>
        </w:rPr>
        <w:t xml:space="preserve">Prepare </w:t>
      </w:r>
      <w:r w:rsidR="0088499D">
        <w:rPr>
          <w:rFonts w:ascii="Arial" w:hAnsi="Arial" w:cs="Arial"/>
          <w:sz w:val="20"/>
          <w:szCs w:val="20"/>
          <w:lang w:val="en-IN"/>
        </w:rPr>
        <w:t>basic e</w:t>
      </w:r>
      <w:r>
        <w:rPr>
          <w:rFonts w:ascii="Arial" w:hAnsi="Arial" w:cs="Arial"/>
          <w:sz w:val="20"/>
          <w:szCs w:val="20"/>
          <w:lang w:val="en-IN"/>
        </w:rPr>
        <w:t xml:space="preserve">ngineering </w:t>
      </w:r>
      <w:r w:rsidR="0088499D">
        <w:rPr>
          <w:rFonts w:ascii="Arial" w:hAnsi="Arial" w:cs="Arial"/>
          <w:sz w:val="20"/>
          <w:szCs w:val="20"/>
          <w:lang w:val="en-IN"/>
        </w:rPr>
        <w:t>Drawings, BOQ, technical specification</w:t>
      </w:r>
      <w:r w:rsidR="00652FFE" w:rsidRPr="00652FFE">
        <w:rPr>
          <w:rFonts w:ascii="Arial" w:hAnsi="Arial" w:cs="Arial"/>
          <w:sz w:val="20"/>
          <w:szCs w:val="20"/>
          <w:lang w:val="en-IN"/>
        </w:rPr>
        <w:t xml:space="preserve">, technical evaluation of offers and recommendation, supervising / checking of drawings, design documents, interaction with external design agencies </w:t>
      </w:r>
      <w:r w:rsidR="0088499D">
        <w:rPr>
          <w:rFonts w:ascii="Arial" w:hAnsi="Arial" w:cs="Arial"/>
          <w:sz w:val="20"/>
          <w:szCs w:val="20"/>
          <w:lang w:val="en-IN"/>
        </w:rPr>
        <w:t>during</w:t>
      </w:r>
      <w:r w:rsidR="00652FFE" w:rsidRPr="00652FFE">
        <w:rPr>
          <w:rFonts w:ascii="Arial" w:hAnsi="Arial" w:cs="Arial"/>
          <w:sz w:val="20"/>
          <w:szCs w:val="20"/>
          <w:lang w:val="en-IN"/>
        </w:rPr>
        <w:t xml:space="preserve"> finalization / placement o</w:t>
      </w:r>
      <w:r w:rsidR="00652FFE">
        <w:rPr>
          <w:rFonts w:ascii="Arial" w:hAnsi="Arial" w:cs="Arial"/>
          <w:sz w:val="20"/>
          <w:szCs w:val="20"/>
          <w:lang w:val="en-IN"/>
        </w:rPr>
        <w:t>f order, finalization of layout.</w:t>
      </w:r>
      <w:r w:rsidR="00652FFE" w:rsidRPr="00652FFE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1E3151C3" w14:textId="77777777" w:rsidR="00652FFE" w:rsidRPr="00652FFE" w:rsidRDefault="00652FFE" w:rsidP="008E140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52FFE">
        <w:rPr>
          <w:rFonts w:ascii="Arial" w:hAnsi="Arial" w:cs="Arial"/>
          <w:sz w:val="20"/>
          <w:szCs w:val="20"/>
          <w:lang w:val="en-IN"/>
        </w:rPr>
        <w:t>Co-ordination with customer / consultants for approval of drawing, technical co-ordination with other departments</w:t>
      </w:r>
      <w:r w:rsidR="004F4E13">
        <w:rPr>
          <w:rFonts w:ascii="Arial" w:hAnsi="Arial" w:cs="Arial"/>
          <w:sz w:val="20"/>
          <w:szCs w:val="20"/>
          <w:lang w:val="en-IN"/>
        </w:rPr>
        <w:t>.</w:t>
      </w:r>
    </w:p>
    <w:p w14:paraId="651A6B26" w14:textId="77777777" w:rsidR="004F4E13" w:rsidRDefault="004F4E13" w:rsidP="00D61A3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F4E13">
        <w:rPr>
          <w:rFonts w:ascii="Arial" w:hAnsi="Arial" w:cs="Arial"/>
          <w:sz w:val="20"/>
          <w:szCs w:val="20"/>
        </w:rPr>
        <w:t>Assisting in analyzing design problems and preparing design sketches. Providing design specifications to deliver designs, using calculations. Preparation of specifications, estimates, evaluation of bids.</w:t>
      </w:r>
    </w:p>
    <w:p w14:paraId="418D6B51" w14:textId="77777777" w:rsidR="00F56805" w:rsidRPr="00F56805" w:rsidRDefault="004F4E13" w:rsidP="0092294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F4E13">
        <w:rPr>
          <w:rFonts w:ascii="Arial" w:hAnsi="Arial" w:cs="Arial"/>
          <w:sz w:val="20"/>
          <w:szCs w:val="20"/>
          <w:lang w:val="en-IN"/>
        </w:rPr>
        <w:t xml:space="preserve">Technical Support towards Design, Engineering, Erection, Commissioning of </w:t>
      </w:r>
      <w:r w:rsidR="00F56805">
        <w:rPr>
          <w:rFonts w:ascii="Arial" w:hAnsi="Arial" w:cs="Arial"/>
          <w:sz w:val="20"/>
          <w:szCs w:val="20"/>
          <w:lang w:val="en-IN"/>
        </w:rPr>
        <w:t xml:space="preserve">Hydraulic &amp; Lubrication </w:t>
      </w:r>
      <w:r w:rsidRPr="004F4E13">
        <w:rPr>
          <w:rFonts w:ascii="Arial" w:hAnsi="Arial" w:cs="Arial"/>
          <w:sz w:val="20"/>
          <w:szCs w:val="20"/>
          <w:lang w:val="en-IN"/>
        </w:rPr>
        <w:t xml:space="preserve">units of Steel plants. </w:t>
      </w:r>
    </w:p>
    <w:p w14:paraId="602DD270" w14:textId="77777777" w:rsidR="004F4E13" w:rsidRDefault="004F4E13" w:rsidP="004F4E1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F4E13">
        <w:rPr>
          <w:rFonts w:ascii="Arial" w:hAnsi="Arial" w:cs="Arial"/>
          <w:sz w:val="20"/>
          <w:szCs w:val="20"/>
        </w:rPr>
        <w:t>Guiding a team of Engineers &amp; Draughtsman in Design &amp; Engineering (in house / at Vendor).</w:t>
      </w:r>
    </w:p>
    <w:p w14:paraId="58EF0AA6" w14:textId="77777777" w:rsidR="0001281A" w:rsidRPr="0001281A" w:rsidRDefault="0001281A" w:rsidP="00D551C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1281A">
        <w:rPr>
          <w:rFonts w:ascii="Arial" w:hAnsi="Arial" w:cs="Arial"/>
          <w:sz w:val="20"/>
          <w:szCs w:val="20"/>
          <w:lang w:val="en-IN"/>
        </w:rPr>
        <w:t xml:space="preserve">Preparation of Offer Drawings based on the input received from the Client / Tender. Finalization of </w:t>
      </w:r>
      <w:r w:rsidR="00F56805">
        <w:rPr>
          <w:rFonts w:ascii="Arial" w:hAnsi="Arial" w:cs="Arial"/>
          <w:sz w:val="20"/>
          <w:szCs w:val="20"/>
          <w:lang w:val="en-IN"/>
        </w:rPr>
        <w:t xml:space="preserve">piping layout and hydraulic </w:t>
      </w:r>
      <w:r w:rsidRPr="0001281A">
        <w:rPr>
          <w:rFonts w:ascii="Arial" w:hAnsi="Arial" w:cs="Arial"/>
          <w:sz w:val="20"/>
          <w:szCs w:val="20"/>
          <w:lang w:val="en-IN"/>
        </w:rPr>
        <w:t xml:space="preserve">room </w:t>
      </w:r>
      <w:r w:rsidR="00F56805">
        <w:rPr>
          <w:rFonts w:ascii="Arial" w:hAnsi="Arial" w:cs="Arial"/>
          <w:sz w:val="20"/>
          <w:szCs w:val="20"/>
          <w:lang w:val="en-IN"/>
        </w:rPr>
        <w:t xml:space="preserve">GA drawing </w:t>
      </w:r>
      <w:r w:rsidRPr="0001281A">
        <w:rPr>
          <w:rFonts w:ascii="Arial" w:hAnsi="Arial" w:cs="Arial"/>
          <w:sz w:val="20"/>
          <w:szCs w:val="20"/>
          <w:lang w:val="en-IN"/>
        </w:rPr>
        <w:t>in close cooperation with other departments.</w:t>
      </w:r>
    </w:p>
    <w:p w14:paraId="657854B9" w14:textId="77777777" w:rsidR="00893511" w:rsidRPr="003F5DD9" w:rsidRDefault="008C466E" w:rsidP="00D73BE0">
      <w:pPr>
        <w:spacing w:before="120"/>
        <w:rPr>
          <w:rFonts w:ascii="Arial" w:hAnsi="Arial" w:cs="Arial"/>
          <w:sz w:val="20"/>
        </w:rPr>
      </w:pPr>
      <w:r w:rsidRPr="003F5DD9">
        <w:rPr>
          <w:rFonts w:ascii="Arial" w:hAnsi="Arial" w:cs="Arial"/>
          <w:sz w:val="20"/>
        </w:rPr>
        <w:lastRenderedPageBreak/>
        <w:t>Worked</w:t>
      </w:r>
      <w:r w:rsidR="00893511" w:rsidRPr="003F5DD9">
        <w:rPr>
          <w:rFonts w:ascii="Arial" w:hAnsi="Arial" w:cs="Arial"/>
          <w:sz w:val="20"/>
        </w:rPr>
        <w:t xml:space="preserve"> as an </w:t>
      </w:r>
      <w:r w:rsidR="00893511" w:rsidRPr="003F5DD9">
        <w:rPr>
          <w:rFonts w:ascii="Arial" w:hAnsi="Arial" w:cs="Arial"/>
          <w:b/>
          <w:sz w:val="20"/>
        </w:rPr>
        <w:t>Asst.</w:t>
      </w:r>
      <w:r w:rsidR="00893511" w:rsidRPr="003F5DD9">
        <w:rPr>
          <w:rFonts w:ascii="Arial" w:hAnsi="Arial" w:cs="Arial"/>
          <w:sz w:val="20"/>
        </w:rPr>
        <w:t xml:space="preserve"> </w:t>
      </w:r>
      <w:r w:rsidR="00893511" w:rsidRPr="003F5DD9">
        <w:rPr>
          <w:rFonts w:ascii="Arial" w:hAnsi="Arial" w:cs="Arial"/>
          <w:b/>
          <w:sz w:val="20"/>
        </w:rPr>
        <w:t>Manager</w:t>
      </w:r>
      <w:r w:rsidR="00893511" w:rsidRPr="003F5DD9">
        <w:rPr>
          <w:rFonts w:ascii="Arial" w:hAnsi="Arial" w:cs="Arial"/>
          <w:sz w:val="20"/>
        </w:rPr>
        <w:t xml:space="preserve"> </w:t>
      </w:r>
      <w:r w:rsidR="00415CCC" w:rsidRPr="003F5DD9">
        <w:rPr>
          <w:rFonts w:ascii="Arial" w:hAnsi="Arial" w:cs="Arial"/>
          <w:sz w:val="20"/>
        </w:rPr>
        <w:t xml:space="preserve">(Design Consulting, Hydraulics) </w:t>
      </w:r>
      <w:r w:rsidR="00893511" w:rsidRPr="003F5DD9">
        <w:rPr>
          <w:rFonts w:ascii="Arial" w:hAnsi="Arial" w:cs="Arial"/>
          <w:sz w:val="20"/>
        </w:rPr>
        <w:t xml:space="preserve">at </w:t>
      </w:r>
      <w:r w:rsidR="00893511" w:rsidRPr="003F5DD9">
        <w:rPr>
          <w:rFonts w:ascii="Arial" w:hAnsi="Arial" w:cs="Arial"/>
          <w:b/>
          <w:sz w:val="20"/>
        </w:rPr>
        <w:t>L</w:t>
      </w:r>
      <w:r w:rsidR="003F09B2" w:rsidRPr="003F5DD9">
        <w:rPr>
          <w:rFonts w:ascii="Arial" w:hAnsi="Arial" w:cs="Arial"/>
          <w:b/>
          <w:sz w:val="20"/>
        </w:rPr>
        <w:t xml:space="preserve">arsen </w:t>
      </w:r>
      <w:r w:rsidR="00893511" w:rsidRPr="003F5DD9">
        <w:rPr>
          <w:rFonts w:ascii="Arial" w:hAnsi="Arial" w:cs="Arial"/>
          <w:b/>
          <w:sz w:val="20"/>
        </w:rPr>
        <w:t>&amp;T</w:t>
      </w:r>
      <w:r w:rsidR="003F09B2" w:rsidRPr="003F5DD9">
        <w:rPr>
          <w:rFonts w:ascii="Arial" w:hAnsi="Arial" w:cs="Arial"/>
          <w:b/>
          <w:sz w:val="20"/>
        </w:rPr>
        <w:t xml:space="preserve">oubro </w:t>
      </w:r>
      <w:r w:rsidR="00077721" w:rsidRPr="003F5DD9">
        <w:rPr>
          <w:rFonts w:ascii="Arial" w:hAnsi="Arial" w:cs="Arial"/>
          <w:b/>
          <w:sz w:val="20"/>
        </w:rPr>
        <w:t>Technology Services Ltd</w:t>
      </w:r>
      <w:r w:rsidR="00E1244A" w:rsidRPr="003F5DD9">
        <w:rPr>
          <w:rFonts w:ascii="Arial" w:hAnsi="Arial" w:cs="Arial"/>
          <w:sz w:val="20"/>
        </w:rPr>
        <w:t xml:space="preserve"> </w:t>
      </w:r>
      <w:r w:rsidR="00893511" w:rsidRPr="003F5DD9">
        <w:rPr>
          <w:rFonts w:ascii="Arial" w:hAnsi="Arial" w:cs="Arial"/>
          <w:sz w:val="20"/>
        </w:rPr>
        <w:t>from September 2012</w:t>
      </w:r>
      <w:r w:rsidRPr="003F5DD9">
        <w:rPr>
          <w:rFonts w:ascii="Arial" w:hAnsi="Arial" w:cs="Arial"/>
          <w:sz w:val="20"/>
        </w:rPr>
        <w:t xml:space="preserve"> to November 2014</w:t>
      </w:r>
    </w:p>
    <w:p w14:paraId="545735EA" w14:textId="77777777" w:rsidR="00893511" w:rsidRPr="0098339D" w:rsidRDefault="00893511" w:rsidP="004F3B60">
      <w:pPr>
        <w:pStyle w:val="Heading3"/>
        <w:spacing w:before="0"/>
        <w:rPr>
          <w:sz w:val="20"/>
        </w:rPr>
      </w:pPr>
      <w:r w:rsidRPr="0098339D">
        <w:rPr>
          <w:sz w:val="20"/>
        </w:rPr>
        <w:t>Job Responsibilities:</w:t>
      </w:r>
    </w:p>
    <w:p w14:paraId="30BC43C0" w14:textId="77777777" w:rsidR="005C3BE2" w:rsidRDefault="00415CCC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</w:t>
      </w:r>
      <w:r w:rsidR="00322665">
        <w:rPr>
          <w:rFonts w:ascii="Arial" w:hAnsi="Arial" w:cs="Arial"/>
          <w:sz w:val="20"/>
          <w:szCs w:val="20"/>
        </w:rPr>
        <w:t xml:space="preserve">complete </w:t>
      </w:r>
      <w:r>
        <w:rPr>
          <w:rFonts w:ascii="Arial" w:hAnsi="Arial" w:cs="Arial"/>
          <w:sz w:val="20"/>
          <w:szCs w:val="20"/>
        </w:rPr>
        <w:t>Hydraulic System and circuit d</w:t>
      </w:r>
      <w:r w:rsidR="00E1244A">
        <w:rPr>
          <w:rFonts w:ascii="Arial" w:hAnsi="Arial" w:cs="Arial"/>
          <w:sz w:val="20"/>
          <w:szCs w:val="20"/>
        </w:rPr>
        <w:t xml:space="preserve">esign </w:t>
      </w:r>
      <w:r>
        <w:rPr>
          <w:rFonts w:ascii="Arial" w:hAnsi="Arial" w:cs="Arial"/>
          <w:sz w:val="20"/>
          <w:szCs w:val="20"/>
        </w:rPr>
        <w:t>and component selection</w:t>
      </w:r>
      <w:r w:rsidR="007A49C0">
        <w:rPr>
          <w:rFonts w:ascii="Arial" w:hAnsi="Arial" w:cs="Arial"/>
          <w:sz w:val="20"/>
          <w:szCs w:val="20"/>
        </w:rPr>
        <w:t>.</w:t>
      </w:r>
    </w:p>
    <w:p w14:paraId="417FEC40" w14:textId="77777777" w:rsidR="003F09B2" w:rsidRDefault="003F09B2" w:rsidP="001608E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application e</w:t>
      </w:r>
      <w:r w:rsidR="00A6324C" w:rsidRPr="00C57611">
        <w:rPr>
          <w:rFonts w:ascii="Arial" w:hAnsi="Arial" w:cs="Arial"/>
          <w:sz w:val="20"/>
          <w:szCs w:val="20"/>
        </w:rPr>
        <w:t xml:space="preserve">ngineering </w:t>
      </w:r>
      <w:r>
        <w:rPr>
          <w:rFonts w:ascii="Arial" w:hAnsi="Arial" w:cs="Arial"/>
          <w:sz w:val="20"/>
          <w:szCs w:val="20"/>
        </w:rPr>
        <w:t>support</w:t>
      </w:r>
      <w:r w:rsidR="00B26B0D">
        <w:rPr>
          <w:rFonts w:ascii="Arial" w:hAnsi="Arial" w:cs="Arial"/>
          <w:sz w:val="20"/>
          <w:szCs w:val="20"/>
        </w:rPr>
        <w:t xml:space="preserve"> and solutions</w:t>
      </w:r>
      <w:r>
        <w:rPr>
          <w:rFonts w:ascii="Arial" w:hAnsi="Arial" w:cs="Arial"/>
          <w:sz w:val="20"/>
          <w:szCs w:val="20"/>
        </w:rPr>
        <w:t xml:space="preserve"> to OEM customers across the globe.</w:t>
      </w:r>
    </w:p>
    <w:p w14:paraId="6397225F" w14:textId="77777777" w:rsidR="001608E7" w:rsidRPr="00C57611" w:rsidRDefault="00A6324C" w:rsidP="001608E7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Component </w:t>
      </w:r>
      <w:r w:rsidR="003F09B2">
        <w:rPr>
          <w:rFonts w:ascii="Arial" w:hAnsi="Arial" w:cs="Arial"/>
          <w:sz w:val="20"/>
          <w:szCs w:val="20"/>
        </w:rPr>
        <w:t>level d</w:t>
      </w:r>
      <w:r w:rsidRPr="00C57611">
        <w:rPr>
          <w:rFonts w:ascii="Arial" w:hAnsi="Arial" w:cs="Arial"/>
          <w:sz w:val="20"/>
          <w:szCs w:val="20"/>
        </w:rPr>
        <w:t xml:space="preserve">esign </w:t>
      </w:r>
      <w:r w:rsidR="003F09B2">
        <w:rPr>
          <w:rFonts w:ascii="Arial" w:hAnsi="Arial" w:cs="Arial"/>
          <w:sz w:val="20"/>
          <w:szCs w:val="20"/>
        </w:rPr>
        <w:t xml:space="preserve">engineering support </w:t>
      </w:r>
      <w:r w:rsidRPr="00C57611">
        <w:rPr>
          <w:rFonts w:ascii="Arial" w:hAnsi="Arial" w:cs="Arial"/>
          <w:sz w:val="20"/>
          <w:szCs w:val="20"/>
        </w:rPr>
        <w:t xml:space="preserve">for </w:t>
      </w:r>
      <w:r w:rsidR="004D172A" w:rsidRPr="00C57611">
        <w:rPr>
          <w:rFonts w:ascii="Arial" w:hAnsi="Arial" w:cs="Arial"/>
          <w:sz w:val="20"/>
          <w:szCs w:val="20"/>
        </w:rPr>
        <w:t>hydraulic c</w:t>
      </w:r>
      <w:r w:rsidRPr="00C57611">
        <w:rPr>
          <w:rFonts w:ascii="Arial" w:hAnsi="Arial" w:cs="Arial"/>
          <w:sz w:val="20"/>
          <w:szCs w:val="20"/>
        </w:rPr>
        <w:t>ylinder</w:t>
      </w:r>
      <w:r w:rsidR="004D172A" w:rsidRPr="00C57611">
        <w:rPr>
          <w:rFonts w:ascii="Arial" w:hAnsi="Arial" w:cs="Arial"/>
          <w:sz w:val="20"/>
          <w:szCs w:val="20"/>
        </w:rPr>
        <w:t>, m</w:t>
      </w:r>
      <w:r w:rsidR="003F09B2">
        <w:rPr>
          <w:rFonts w:ascii="Arial" w:hAnsi="Arial" w:cs="Arial"/>
          <w:sz w:val="20"/>
          <w:szCs w:val="20"/>
        </w:rPr>
        <w:t>anifold block etc.</w:t>
      </w:r>
    </w:p>
    <w:p w14:paraId="380E8F86" w14:textId="77777777" w:rsidR="00893511" w:rsidRDefault="00523A6A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</w:t>
      </w:r>
      <w:r w:rsidR="00415CCC">
        <w:rPr>
          <w:rFonts w:ascii="Arial" w:hAnsi="Arial" w:cs="Arial"/>
          <w:sz w:val="20"/>
          <w:szCs w:val="20"/>
        </w:rPr>
        <w:t>for hydraulic</w:t>
      </w:r>
      <w:r w:rsidR="00415CCC" w:rsidRPr="00C57611">
        <w:rPr>
          <w:rFonts w:ascii="Arial" w:hAnsi="Arial" w:cs="Arial"/>
          <w:sz w:val="20"/>
          <w:szCs w:val="20"/>
        </w:rPr>
        <w:t xml:space="preserve"> system level </w:t>
      </w:r>
      <w:r w:rsidR="00415CCC">
        <w:rPr>
          <w:rFonts w:ascii="Arial" w:hAnsi="Arial" w:cs="Arial"/>
          <w:sz w:val="20"/>
          <w:szCs w:val="20"/>
        </w:rPr>
        <w:t>re-engineering/</w:t>
      </w:r>
      <w:r w:rsidR="00415CCC" w:rsidRPr="00C57611">
        <w:rPr>
          <w:rFonts w:ascii="Arial" w:hAnsi="Arial" w:cs="Arial"/>
          <w:sz w:val="20"/>
          <w:szCs w:val="20"/>
        </w:rPr>
        <w:t xml:space="preserve">value engineering projects </w:t>
      </w:r>
      <w:r w:rsidR="00415CCC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design </w:t>
      </w:r>
      <w:r w:rsidR="005560F0">
        <w:rPr>
          <w:rFonts w:ascii="Arial" w:hAnsi="Arial" w:cs="Arial"/>
          <w:sz w:val="20"/>
          <w:szCs w:val="20"/>
        </w:rPr>
        <w:t>up</w:t>
      </w:r>
      <w:r w:rsidR="005560F0" w:rsidRPr="00C57611">
        <w:rPr>
          <w:rFonts w:ascii="Arial" w:hAnsi="Arial" w:cs="Arial"/>
          <w:sz w:val="20"/>
          <w:szCs w:val="20"/>
        </w:rPr>
        <w:t xml:space="preserve"> gradation</w:t>
      </w:r>
      <w:r w:rsidR="005560F0">
        <w:rPr>
          <w:rFonts w:ascii="Arial" w:hAnsi="Arial" w:cs="Arial"/>
          <w:sz w:val="20"/>
          <w:szCs w:val="20"/>
        </w:rPr>
        <w:t xml:space="preserve"> &amp; modification of existing h</w:t>
      </w:r>
      <w:r w:rsidR="00893511" w:rsidRPr="00C57611">
        <w:rPr>
          <w:rFonts w:ascii="Arial" w:hAnsi="Arial" w:cs="Arial"/>
          <w:sz w:val="20"/>
          <w:szCs w:val="20"/>
        </w:rPr>
        <w:t>ydraul</w:t>
      </w:r>
      <w:r w:rsidR="005560F0">
        <w:rPr>
          <w:rFonts w:ascii="Arial" w:hAnsi="Arial" w:cs="Arial"/>
          <w:sz w:val="20"/>
          <w:szCs w:val="20"/>
        </w:rPr>
        <w:t>ic p</w:t>
      </w:r>
      <w:r w:rsidR="00886BF2">
        <w:rPr>
          <w:rFonts w:ascii="Arial" w:hAnsi="Arial" w:cs="Arial"/>
          <w:sz w:val="20"/>
          <w:szCs w:val="20"/>
        </w:rPr>
        <w:t>ower pack &amp; actuators</w:t>
      </w:r>
      <w:r w:rsidR="00103EAC" w:rsidRPr="00C57611">
        <w:rPr>
          <w:rFonts w:ascii="Arial" w:hAnsi="Arial" w:cs="Arial"/>
          <w:sz w:val="20"/>
          <w:szCs w:val="20"/>
        </w:rPr>
        <w:t>.</w:t>
      </w:r>
    </w:p>
    <w:p w14:paraId="21A4C892" w14:textId="77777777" w:rsidR="00DC4D97" w:rsidRDefault="008B2CB0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New Product Development, d</w:t>
      </w:r>
      <w:r w:rsidR="00DC4D97" w:rsidRPr="00DC4D97">
        <w:rPr>
          <w:rFonts w:ascii="Arial" w:hAnsi="Arial" w:cs="Arial"/>
          <w:sz w:val="20"/>
          <w:szCs w:val="20"/>
        </w:rPr>
        <w:t>es</w:t>
      </w:r>
      <w:r w:rsidR="004368CE">
        <w:rPr>
          <w:rFonts w:ascii="Arial" w:hAnsi="Arial" w:cs="Arial"/>
          <w:sz w:val="20"/>
          <w:szCs w:val="20"/>
        </w:rPr>
        <w:t>ign review, cost reduction &amp; re</w:t>
      </w:r>
      <w:r w:rsidR="00DC4D97" w:rsidRPr="00DC4D97">
        <w:rPr>
          <w:rFonts w:ascii="Arial" w:hAnsi="Arial" w:cs="Arial"/>
          <w:sz w:val="20"/>
          <w:szCs w:val="20"/>
        </w:rPr>
        <w:t>manufacturing</w:t>
      </w:r>
      <w:r w:rsidR="003F09B2">
        <w:rPr>
          <w:rFonts w:ascii="Arial" w:hAnsi="Arial" w:cs="Arial"/>
          <w:sz w:val="20"/>
          <w:szCs w:val="20"/>
        </w:rPr>
        <w:t xml:space="preserve"> </w:t>
      </w:r>
      <w:r w:rsidR="007826D6">
        <w:rPr>
          <w:rFonts w:ascii="Arial" w:hAnsi="Arial" w:cs="Arial"/>
          <w:sz w:val="20"/>
          <w:szCs w:val="20"/>
        </w:rPr>
        <w:t>activity for off highway</w:t>
      </w:r>
      <w:r w:rsidR="00077721">
        <w:rPr>
          <w:rFonts w:ascii="Arial" w:hAnsi="Arial" w:cs="Arial"/>
          <w:sz w:val="20"/>
          <w:szCs w:val="20"/>
        </w:rPr>
        <w:t xml:space="preserve"> vehicles like Skid Steer Loader, </w:t>
      </w:r>
      <w:r w:rsidR="007826D6">
        <w:rPr>
          <w:rFonts w:ascii="Arial" w:hAnsi="Arial" w:cs="Arial"/>
          <w:sz w:val="20"/>
          <w:szCs w:val="20"/>
        </w:rPr>
        <w:t>Tele</w:t>
      </w:r>
      <w:r w:rsidR="00A464F0">
        <w:rPr>
          <w:rFonts w:ascii="Arial" w:hAnsi="Arial" w:cs="Arial"/>
          <w:sz w:val="20"/>
          <w:szCs w:val="20"/>
        </w:rPr>
        <w:t xml:space="preserve"> </w:t>
      </w:r>
      <w:r w:rsidR="007826D6">
        <w:rPr>
          <w:rFonts w:ascii="Arial" w:hAnsi="Arial" w:cs="Arial"/>
          <w:sz w:val="20"/>
          <w:szCs w:val="20"/>
        </w:rPr>
        <w:t xml:space="preserve">handler, Refuse Truck, </w:t>
      </w:r>
      <w:r w:rsidR="00A464F0">
        <w:rPr>
          <w:rFonts w:ascii="Arial" w:hAnsi="Arial" w:cs="Arial"/>
          <w:sz w:val="20"/>
          <w:szCs w:val="20"/>
        </w:rPr>
        <w:t>Corn Picker</w:t>
      </w:r>
      <w:r w:rsidR="00077721">
        <w:rPr>
          <w:rFonts w:ascii="Arial" w:hAnsi="Arial" w:cs="Arial"/>
          <w:sz w:val="20"/>
          <w:szCs w:val="20"/>
        </w:rPr>
        <w:t xml:space="preserve"> etc.</w:t>
      </w:r>
    </w:p>
    <w:p w14:paraId="49AF480E" w14:textId="77777777" w:rsidR="00655C46" w:rsidRDefault="00D07FBB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Hydraulic system design activity for steering system of thruster in marine applications</w:t>
      </w:r>
      <w:r w:rsidR="007826D6">
        <w:rPr>
          <w:rFonts w:ascii="Arial" w:hAnsi="Arial" w:cs="Arial"/>
          <w:sz w:val="20"/>
          <w:szCs w:val="20"/>
        </w:rPr>
        <w:t>.</w:t>
      </w:r>
    </w:p>
    <w:p w14:paraId="646C11B5" w14:textId="77777777" w:rsidR="007826D6" w:rsidRPr="00C57611" w:rsidRDefault="007826D6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for hydraulics system for sub sea equipments like batch mixing skids, grease injection skids, 10 station control panel etc used in oil &amp; gas applications.</w:t>
      </w:r>
    </w:p>
    <w:p w14:paraId="20F037AE" w14:textId="77777777" w:rsidR="00103EAC" w:rsidRPr="00C57611" w:rsidRDefault="00150FB0" w:rsidP="00A6324C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Provide a</w:t>
      </w:r>
      <w:r w:rsidR="00103EAC" w:rsidRPr="00C57611">
        <w:rPr>
          <w:rFonts w:ascii="Arial" w:hAnsi="Arial" w:cs="Arial"/>
          <w:sz w:val="20"/>
          <w:szCs w:val="20"/>
        </w:rPr>
        <w:t>lternate</w:t>
      </w:r>
      <w:r w:rsidR="00A6324C" w:rsidRPr="00C57611">
        <w:rPr>
          <w:rFonts w:ascii="Arial" w:hAnsi="Arial" w:cs="Arial"/>
          <w:sz w:val="20"/>
          <w:szCs w:val="20"/>
        </w:rPr>
        <w:t xml:space="preserve"> sourcing </w:t>
      </w:r>
      <w:r>
        <w:rPr>
          <w:rFonts w:ascii="Arial" w:hAnsi="Arial" w:cs="Arial"/>
          <w:sz w:val="20"/>
          <w:szCs w:val="20"/>
        </w:rPr>
        <w:t>solutions for high value h</w:t>
      </w:r>
      <w:r w:rsidR="00A6324C" w:rsidRPr="00C57611">
        <w:rPr>
          <w:rFonts w:ascii="Arial" w:hAnsi="Arial" w:cs="Arial"/>
          <w:sz w:val="20"/>
          <w:szCs w:val="20"/>
        </w:rPr>
        <w:t>ydraulic components</w:t>
      </w:r>
      <w:r w:rsidR="004D172A" w:rsidRPr="00C57611">
        <w:rPr>
          <w:rFonts w:ascii="Arial" w:hAnsi="Arial" w:cs="Arial"/>
          <w:sz w:val="20"/>
          <w:szCs w:val="20"/>
        </w:rPr>
        <w:t>.</w:t>
      </w:r>
    </w:p>
    <w:p w14:paraId="3A94C968" w14:textId="77777777" w:rsidR="004E6AEC" w:rsidRPr="00C57611" w:rsidRDefault="00061F86" w:rsidP="00893511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</w:t>
      </w:r>
      <w:r w:rsidR="002577C2">
        <w:rPr>
          <w:rFonts w:ascii="Arial" w:hAnsi="Arial" w:cs="Arial"/>
          <w:sz w:val="20"/>
          <w:szCs w:val="20"/>
        </w:rPr>
        <w:t xml:space="preserve"> </w:t>
      </w:r>
      <w:r w:rsidR="00150FB0">
        <w:rPr>
          <w:rFonts w:ascii="Arial" w:hAnsi="Arial" w:cs="Arial"/>
          <w:sz w:val="20"/>
          <w:szCs w:val="20"/>
        </w:rPr>
        <w:t xml:space="preserve">project specific </w:t>
      </w:r>
      <w:r w:rsidR="002577C2">
        <w:rPr>
          <w:rFonts w:ascii="Arial" w:hAnsi="Arial" w:cs="Arial"/>
          <w:sz w:val="20"/>
          <w:szCs w:val="20"/>
        </w:rPr>
        <w:t>hydraulics</w:t>
      </w:r>
      <w:r w:rsidR="004E6AEC">
        <w:rPr>
          <w:rFonts w:ascii="Arial" w:hAnsi="Arial" w:cs="Arial"/>
          <w:sz w:val="20"/>
          <w:szCs w:val="20"/>
        </w:rPr>
        <w:t xml:space="preserve"> </w:t>
      </w:r>
      <w:r w:rsidR="002577C2">
        <w:rPr>
          <w:rFonts w:ascii="Arial" w:hAnsi="Arial" w:cs="Arial"/>
          <w:sz w:val="20"/>
          <w:szCs w:val="20"/>
        </w:rPr>
        <w:t>training</w:t>
      </w:r>
      <w:r w:rsidR="00150FB0">
        <w:rPr>
          <w:rFonts w:ascii="Arial" w:hAnsi="Arial" w:cs="Arial"/>
          <w:sz w:val="20"/>
          <w:szCs w:val="20"/>
        </w:rPr>
        <w:t xml:space="preserve"> for team members</w:t>
      </w:r>
      <w:r w:rsidR="002577C2">
        <w:rPr>
          <w:rFonts w:ascii="Arial" w:hAnsi="Arial" w:cs="Arial"/>
          <w:sz w:val="20"/>
          <w:szCs w:val="20"/>
        </w:rPr>
        <w:t>.</w:t>
      </w:r>
    </w:p>
    <w:p w14:paraId="78FF6149" w14:textId="7AA493EA" w:rsidR="00C12E38" w:rsidRPr="003F5DD9" w:rsidRDefault="00836654" w:rsidP="00D73BE0">
      <w:pPr>
        <w:spacing w:before="120"/>
        <w:rPr>
          <w:rFonts w:ascii="Arial" w:hAnsi="Arial" w:cs="Arial"/>
          <w:sz w:val="20"/>
        </w:rPr>
      </w:pPr>
      <w:r w:rsidRPr="003F5DD9">
        <w:rPr>
          <w:rFonts w:ascii="Arial" w:hAnsi="Arial" w:cs="Arial"/>
          <w:sz w:val="20"/>
        </w:rPr>
        <w:t>Worked</w:t>
      </w:r>
      <w:r w:rsidR="00A475A2" w:rsidRPr="003F5DD9">
        <w:rPr>
          <w:rFonts w:ascii="Arial" w:hAnsi="Arial" w:cs="Arial"/>
          <w:sz w:val="20"/>
        </w:rPr>
        <w:t xml:space="preserve"> as</w:t>
      </w:r>
      <w:r w:rsidR="00C12E38" w:rsidRPr="003F5DD9">
        <w:rPr>
          <w:rFonts w:ascii="Arial" w:hAnsi="Arial" w:cs="Arial"/>
          <w:sz w:val="20"/>
        </w:rPr>
        <w:t xml:space="preserve"> </w:t>
      </w:r>
      <w:r w:rsidR="00EB2217" w:rsidRPr="003F5DD9">
        <w:rPr>
          <w:rFonts w:ascii="Arial" w:hAnsi="Arial" w:cs="Arial"/>
          <w:sz w:val="20"/>
        </w:rPr>
        <w:t xml:space="preserve">an </w:t>
      </w:r>
      <w:r w:rsidR="00EB2217" w:rsidRPr="003F5DD9">
        <w:rPr>
          <w:rFonts w:ascii="Arial" w:hAnsi="Arial" w:cs="Arial"/>
          <w:b/>
          <w:sz w:val="20"/>
        </w:rPr>
        <w:t>Application</w:t>
      </w:r>
      <w:r w:rsidR="00A76838" w:rsidRPr="003F5DD9">
        <w:rPr>
          <w:rFonts w:ascii="Arial" w:hAnsi="Arial" w:cs="Arial"/>
          <w:b/>
          <w:sz w:val="20"/>
        </w:rPr>
        <w:t xml:space="preserve"> &amp; Design</w:t>
      </w:r>
      <w:r w:rsidR="00EB2217" w:rsidRPr="003F5DD9">
        <w:rPr>
          <w:rFonts w:ascii="Arial" w:hAnsi="Arial" w:cs="Arial"/>
          <w:b/>
          <w:sz w:val="20"/>
        </w:rPr>
        <w:t xml:space="preserve"> </w:t>
      </w:r>
      <w:r w:rsidR="00C12E38" w:rsidRPr="003F5DD9">
        <w:rPr>
          <w:rFonts w:ascii="Arial" w:hAnsi="Arial" w:cs="Arial"/>
          <w:b/>
          <w:sz w:val="20"/>
        </w:rPr>
        <w:t>Engineer</w:t>
      </w:r>
      <w:r w:rsidR="00A64D7E" w:rsidRPr="003F5DD9">
        <w:rPr>
          <w:rFonts w:ascii="Arial" w:hAnsi="Arial" w:cs="Arial"/>
          <w:sz w:val="20"/>
        </w:rPr>
        <w:t xml:space="preserve"> </w:t>
      </w:r>
      <w:r w:rsidR="00C12E38" w:rsidRPr="003F5DD9">
        <w:rPr>
          <w:rFonts w:ascii="Arial" w:hAnsi="Arial" w:cs="Arial"/>
          <w:sz w:val="20"/>
        </w:rPr>
        <w:t xml:space="preserve">with </w:t>
      </w:r>
      <w:r w:rsidR="00C12E38" w:rsidRPr="003F5DD9">
        <w:rPr>
          <w:rFonts w:ascii="Arial" w:hAnsi="Arial" w:cs="Arial"/>
          <w:b/>
          <w:sz w:val="20"/>
        </w:rPr>
        <w:t xml:space="preserve">Eaton </w:t>
      </w:r>
      <w:r w:rsidR="00A76838" w:rsidRPr="003F5DD9">
        <w:rPr>
          <w:rFonts w:ascii="Arial" w:hAnsi="Arial" w:cs="Arial"/>
          <w:b/>
          <w:sz w:val="20"/>
        </w:rPr>
        <w:t>Fluid Power (Vickers)</w:t>
      </w:r>
      <w:r w:rsidRPr="003F5DD9">
        <w:rPr>
          <w:rFonts w:ascii="Arial" w:hAnsi="Arial" w:cs="Arial"/>
          <w:sz w:val="20"/>
        </w:rPr>
        <w:t xml:space="preserve"> from </w:t>
      </w:r>
      <w:r w:rsidR="00114FF6" w:rsidRPr="003F5DD9">
        <w:rPr>
          <w:rFonts w:ascii="Arial" w:hAnsi="Arial" w:cs="Arial"/>
          <w:sz w:val="20"/>
        </w:rPr>
        <w:t>Jan 2009</w:t>
      </w:r>
      <w:r w:rsidRPr="003F5DD9">
        <w:rPr>
          <w:rFonts w:ascii="Arial" w:hAnsi="Arial" w:cs="Arial"/>
          <w:sz w:val="20"/>
        </w:rPr>
        <w:t xml:space="preserve"> to Aug</w:t>
      </w:r>
      <w:r w:rsidR="00EB2217" w:rsidRPr="003F5DD9">
        <w:rPr>
          <w:rFonts w:ascii="Arial" w:hAnsi="Arial" w:cs="Arial"/>
          <w:sz w:val="20"/>
        </w:rPr>
        <w:t xml:space="preserve"> 2012</w:t>
      </w:r>
    </w:p>
    <w:p w14:paraId="78442ACC" w14:textId="77777777" w:rsidR="00C12E38" w:rsidRPr="0098339D" w:rsidRDefault="00C12E38" w:rsidP="004F3B60">
      <w:pPr>
        <w:pStyle w:val="Heading3"/>
        <w:spacing w:before="0"/>
        <w:rPr>
          <w:sz w:val="20"/>
          <w:szCs w:val="20"/>
        </w:rPr>
      </w:pPr>
      <w:r w:rsidRPr="0098339D">
        <w:rPr>
          <w:sz w:val="20"/>
          <w:szCs w:val="20"/>
        </w:rPr>
        <w:t>Job Responsibilities:</w:t>
      </w:r>
    </w:p>
    <w:p w14:paraId="6A2AC8EC" w14:textId="66259171" w:rsidR="00C12E38" w:rsidRPr="00C57611" w:rsidRDefault="005C22B8" w:rsidP="00C12E3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Responsible for designing special application specific applications to match customer’s spec</w:t>
      </w:r>
      <w:r w:rsidR="00A76838">
        <w:rPr>
          <w:rFonts w:ascii="Arial" w:hAnsi="Arial" w:cs="Arial"/>
          <w:sz w:val="20"/>
          <w:szCs w:val="20"/>
        </w:rPr>
        <w:t>s</w:t>
      </w:r>
    </w:p>
    <w:p w14:paraId="066AE678" w14:textId="77777777" w:rsidR="005C22B8" w:rsidRPr="00C57611" w:rsidRDefault="005C22B8" w:rsidP="00C12E3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Develop designs and technical proposals on specific projects for customers.</w:t>
      </w:r>
    </w:p>
    <w:p w14:paraId="4E18502D" w14:textId="77777777" w:rsidR="005C22B8" w:rsidRPr="00C57611" w:rsidRDefault="005C22B8" w:rsidP="00C12E3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Provide technical advice to Sales team on product specifications and application suitability.</w:t>
      </w:r>
    </w:p>
    <w:p w14:paraId="15C8AC3C" w14:textId="77777777" w:rsidR="005C22B8" w:rsidRPr="00C57611" w:rsidRDefault="005C22B8" w:rsidP="005C22B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Engage with sales team in understanding customer requirements and look for solutions within the existing product range/ variants to meet these requirements competitively and provide technical solutions.</w:t>
      </w:r>
    </w:p>
    <w:p w14:paraId="4E844420" w14:textId="77777777" w:rsidR="004C04B7" w:rsidRPr="00C57611" w:rsidRDefault="00322665" w:rsidP="004C04B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</w:t>
      </w:r>
      <w:r w:rsidR="004C04B7" w:rsidRPr="00C57611">
        <w:rPr>
          <w:rFonts w:ascii="Arial" w:hAnsi="Arial" w:cs="Arial"/>
          <w:sz w:val="20"/>
          <w:szCs w:val="20"/>
        </w:rPr>
        <w:t xml:space="preserve"> customers for understanding of application, technical di</w:t>
      </w:r>
      <w:r w:rsidR="007C6D2C">
        <w:rPr>
          <w:rFonts w:ascii="Arial" w:hAnsi="Arial" w:cs="Arial"/>
          <w:sz w:val="20"/>
          <w:szCs w:val="20"/>
        </w:rPr>
        <w:t>scussions and</w:t>
      </w:r>
      <w:r>
        <w:rPr>
          <w:rFonts w:ascii="Arial" w:hAnsi="Arial" w:cs="Arial"/>
          <w:sz w:val="20"/>
          <w:szCs w:val="20"/>
        </w:rPr>
        <w:t xml:space="preserve"> drawing approval.</w:t>
      </w:r>
    </w:p>
    <w:p w14:paraId="433660A8" w14:textId="77777777" w:rsidR="004C04B7" w:rsidRPr="00C57611" w:rsidRDefault="00197AD6" w:rsidP="00197AD6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Work with service engineers to understand the product selection and design aspects related to customer field complaints and provide product selection and design solutions.</w:t>
      </w:r>
    </w:p>
    <w:p w14:paraId="1826EF7D" w14:textId="77777777" w:rsidR="004C04B7" w:rsidRPr="00C57611" w:rsidRDefault="00197AD6" w:rsidP="004C04B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Analyze competitor product/ technologies and identify suitable competitive offering from company’s product range.</w:t>
      </w:r>
    </w:p>
    <w:p w14:paraId="28BE5BD0" w14:textId="53DD29A7" w:rsidR="003D045D" w:rsidRPr="003F5DD9" w:rsidRDefault="00C12E38" w:rsidP="00D73BE0">
      <w:pPr>
        <w:spacing w:before="120"/>
        <w:rPr>
          <w:rFonts w:ascii="Arial" w:hAnsi="Arial" w:cs="Arial"/>
          <w:sz w:val="20"/>
        </w:rPr>
      </w:pPr>
      <w:r w:rsidRPr="003F5DD9">
        <w:rPr>
          <w:rFonts w:ascii="Arial" w:hAnsi="Arial" w:cs="Arial"/>
          <w:sz w:val="20"/>
        </w:rPr>
        <w:t>Worked</w:t>
      </w:r>
      <w:r w:rsidR="003D045D" w:rsidRPr="003F5DD9">
        <w:rPr>
          <w:rFonts w:ascii="Arial" w:hAnsi="Arial" w:cs="Arial"/>
          <w:sz w:val="20"/>
        </w:rPr>
        <w:t xml:space="preserve"> as </w:t>
      </w:r>
      <w:r w:rsidR="00EB2217" w:rsidRPr="003F5DD9">
        <w:rPr>
          <w:rFonts w:ascii="Arial" w:hAnsi="Arial" w:cs="Arial"/>
          <w:sz w:val="20"/>
        </w:rPr>
        <w:t>a</w:t>
      </w:r>
      <w:r w:rsidR="008A6CEF" w:rsidRPr="003F5DD9">
        <w:rPr>
          <w:rFonts w:ascii="Arial" w:hAnsi="Arial" w:cs="Arial"/>
          <w:sz w:val="20"/>
        </w:rPr>
        <w:t xml:space="preserve"> </w:t>
      </w:r>
      <w:r w:rsidR="008A6CEF" w:rsidRPr="003F5DD9">
        <w:rPr>
          <w:rFonts w:ascii="Arial" w:hAnsi="Arial" w:cs="Arial"/>
          <w:b/>
          <w:sz w:val="20"/>
        </w:rPr>
        <w:t>Design</w:t>
      </w:r>
      <w:r w:rsidR="00EB2217" w:rsidRPr="003F5DD9">
        <w:rPr>
          <w:rFonts w:ascii="Arial" w:hAnsi="Arial" w:cs="Arial"/>
          <w:sz w:val="20"/>
        </w:rPr>
        <w:t xml:space="preserve"> </w:t>
      </w:r>
      <w:r w:rsidR="005D11E4" w:rsidRPr="003F5DD9">
        <w:rPr>
          <w:rFonts w:ascii="Arial" w:hAnsi="Arial" w:cs="Arial"/>
          <w:b/>
          <w:sz w:val="20"/>
        </w:rPr>
        <w:t>Engineer</w:t>
      </w:r>
      <w:r w:rsidR="005D11E4" w:rsidRPr="003F5DD9">
        <w:rPr>
          <w:rFonts w:ascii="Arial" w:hAnsi="Arial" w:cs="Arial"/>
          <w:sz w:val="20"/>
        </w:rPr>
        <w:t xml:space="preserve"> </w:t>
      </w:r>
      <w:r w:rsidR="00EB2217" w:rsidRPr="003F5DD9">
        <w:rPr>
          <w:rFonts w:ascii="Arial" w:hAnsi="Arial" w:cs="Arial"/>
          <w:sz w:val="20"/>
        </w:rPr>
        <w:t xml:space="preserve">with </w:t>
      </w:r>
      <w:r w:rsidR="00EB2217" w:rsidRPr="003F5DD9">
        <w:rPr>
          <w:rFonts w:ascii="Arial" w:hAnsi="Arial" w:cs="Arial"/>
          <w:b/>
          <w:sz w:val="20"/>
        </w:rPr>
        <w:t>Hydrocraft Engineers</w:t>
      </w:r>
      <w:r w:rsidR="00EB2217" w:rsidRPr="003F5DD9">
        <w:rPr>
          <w:rFonts w:ascii="Arial" w:hAnsi="Arial" w:cs="Arial"/>
          <w:sz w:val="20"/>
        </w:rPr>
        <w:t xml:space="preserve"> </w:t>
      </w:r>
      <w:r w:rsidR="00162ABC" w:rsidRPr="003F5DD9">
        <w:rPr>
          <w:rFonts w:ascii="Arial" w:hAnsi="Arial" w:cs="Arial"/>
          <w:sz w:val="20"/>
        </w:rPr>
        <w:t>f</w:t>
      </w:r>
      <w:r w:rsidR="007E4ACA" w:rsidRPr="003F5DD9">
        <w:rPr>
          <w:rFonts w:ascii="Arial" w:hAnsi="Arial" w:cs="Arial"/>
          <w:sz w:val="20"/>
        </w:rPr>
        <w:t xml:space="preserve">rom </w:t>
      </w:r>
      <w:r w:rsidR="00EB2217" w:rsidRPr="003F5DD9">
        <w:rPr>
          <w:rFonts w:ascii="Arial" w:hAnsi="Arial" w:cs="Arial"/>
          <w:sz w:val="20"/>
        </w:rPr>
        <w:t>May 2005</w:t>
      </w:r>
      <w:r w:rsidR="007E4ACA" w:rsidRPr="003F5DD9">
        <w:rPr>
          <w:rFonts w:ascii="Arial" w:hAnsi="Arial" w:cs="Arial"/>
          <w:sz w:val="20"/>
        </w:rPr>
        <w:t xml:space="preserve"> to December 2008</w:t>
      </w:r>
    </w:p>
    <w:p w14:paraId="29D50664" w14:textId="77777777" w:rsidR="005D11E4" w:rsidRPr="0098339D" w:rsidRDefault="005D11E4" w:rsidP="004F3B60">
      <w:pPr>
        <w:pStyle w:val="Heading3"/>
        <w:spacing w:before="0"/>
        <w:rPr>
          <w:sz w:val="20"/>
          <w:szCs w:val="20"/>
        </w:rPr>
      </w:pPr>
      <w:r w:rsidRPr="0098339D">
        <w:rPr>
          <w:sz w:val="20"/>
          <w:szCs w:val="20"/>
        </w:rPr>
        <w:t>Job Responsibilities:</w:t>
      </w:r>
    </w:p>
    <w:p w14:paraId="2C9B4331" w14:textId="77777777" w:rsidR="00673C8C" w:rsidRPr="00C57611" w:rsidRDefault="00B07085" w:rsidP="00673C8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Drawing and d</w:t>
      </w:r>
      <w:r w:rsidR="00673C8C" w:rsidRPr="00C57611">
        <w:rPr>
          <w:rFonts w:ascii="Arial" w:hAnsi="Arial" w:cs="Arial"/>
          <w:sz w:val="20"/>
          <w:szCs w:val="20"/>
        </w:rPr>
        <w:t xml:space="preserve">esign of hydraulic circuit </w:t>
      </w:r>
      <w:r w:rsidRPr="00C57611">
        <w:rPr>
          <w:rFonts w:ascii="Arial" w:hAnsi="Arial" w:cs="Arial"/>
          <w:sz w:val="20"/>
          <w:szCs w:val="20"/>
        </w:rPr>
        <w:t xml:space="preserve">diagram </w:t>
      </w:r>
      <w:r w:rsidR="00DA50ED" w:rsidRPr="00C57611">
        <w:rPr>
          <w:rFonts w:ascii="Arial" w:hAnsi="Arial" w:cs="Arial"/>
          <w:sz w:val="20"/>
          <w:szCs w:val="20"/>
        </w:rPr>
        <w:t xml:space="preserve">and bill of materials </w:t>
      </w:r>
      <w:r w:rsidR="00673C8C" w:rsidRPr="00C57611">
        <w:rPr>
          <w:rFonts w:ascii="Arial" w:hAnsi="Arial" w:cs="Arial"/>
          <w:sz w:val="20"/>
          <w:szCs w:val="20"/>
        </w:rPr>
        <w:t xml:space="preserve">for hydraulic power </w:t>
      </w:r>
      <w:r w:rsidR="00DA50ED" w:rsidRPr="00C57611">
        <w:rPr>
          <w:rFonts w:ascii="Arial" w:hAnsi="Arial" w:cs="Arial"/>
          <w:sz w:val="20"/>
          <w:szCs w:val="20"/>
        </w:rPr>
        <w:t>unit as per customer specifications</w:t>
      </w:r>
      <w:r w:rsidR="00673C8C" w:rsidRPr="00C57611">
        <w:rPr>
          <w:rFonts w:ascii="Arial" w:hAnsi="Arial" w:cs="Arial"/>
          <w:sz w:val="20"/>
          <w:szCs w:val="20"/>
        </w:rPr>
        <w:t>.</w:t>
      </w:r>
    </w:p>
    <w:p w14:paraId="5B6D83D8" w14:textId="77777777" w:rsidR="00673C8C" w:rsidRPr="00C57611" w:rsidRDefault="00DA50ED" w:rsidP="00673C8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Drawing and d</w:t>
      </w:r>
      <w:r w:rsidR="00673C8C" w:rsidRPr="00C57611">
        <w:rPr>
          <w:rFonts w:ascii="Arial" w:hAnsi="Arial" w:cs="Arial"/>
          <w:sz w:val="20"/>
          <w:szCs w:val="20"/>
        </w:rPr>
        <w:t xml:space="preserve">esign of </w:t>
      </w:r>
      <w:r w:rsidR="00B85D42" w:rsidRPr="00C57611">
        <w:rPr>
          <w:rFonts w:ascii="Arial" w:hAnsi="Arial" w:cs="Arial"/>
          <w:sz w:val="20"/>
          <w:szCs w:val="20"/>
        </w:rPr>
        <w:t xml:space="preserve">customized </w:t>
      </w:r>
      <w:r w:rsidR="00673C8C" w:rsidRPr="00C57611">
        <w:rPr>
          <w:rFonts w:ascii="Arial" w:hAnsi="Arial" w:cs="Arial"/>
          <w:sz w:val="20"/>
          <w:szCs w:val="20"/>
        </w:rPr>
        <w:t>hydraulic cylinders as per the inputs from the customer.</w:t>
      </w:r>
    </w:p>
    <w:p w14:paraId="1367D588" w14:textId="77777777" w:rsidR="00673C8C" w:rsidRDefault="00673C8C" w:rsidP="00673C8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Selection of seals &amp; other accessories</w:t>
      </w:r>
      <w:r w:rsidR="00DA50ED" w:rsidRPr="00C57611">
        <w:rPr>
          <w:rFonts w:ascii="Arial" w:hAnsi="Arial" w:cs="Arial"/>
          <w:sz w:val="20"/>
          <w:szCs w:val="20"/>
        </w:rPr>
        <w:t xml:space="preserve"> like air bleed valve, cushion valve, spherical bearings, bellows etc</w:t>
      </w:r>
      <w:r w:rsidRPr="00C57611">
        <w:rPr>
          <w:rFonts w:ascii="Arial" w:hAnsi="Arial" w:cs="Arial"/>
          <w:sz w:val="20"/>
          <w:szCs w:val="20"/>
        </w:rPr>
        <w:t>.</w:t>
      </w:r>
    </w:p>
    <w:p w14:paraId="117770A4" w14:textId="77777777" w:rsidR="00B169EE" w:rsidRPr="00322665" w:rsidRDefault="00DA50ED" w:rsidP="0032266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Drawing and d</w:t>
      </w:r>
      <w:r w:rsidR="00673C8C" w:rsidRPr="00C57611">
        <w:rPr>
          <w:rFonts w:ascii="Arial" w:hAnsi="Arial" w:cs="Arial"/>
          <w:sz w:val="20"/>
          <w:szCs w:val="20"/>
        </w:rPr>
        <w:t xml:space="preserve">esign of electrical </w:t>
      </w:r>
      <w:r w:rsidRPr="00C57611">
        <w:rPr>
          <w:rFonts w:ascii="Arial" w:hAnsi="Arial" w:cs="Arial"/>
          <w:sz w:val="20"/>
          <w:szCs w:val="20"/>
        </w:rPr>
        <w:t xml:space="preserve">control circuit diagram for </w:t>
      </w:r>
      <w:r w:rsidR="00673C8C" w:rsidRPr="00C57611">
        <w:rPr>
          <w:rFonts w:ascii="Arial" w:hAnsi="Arial" w:cs="Arial"/>
          <w:sz w:val="20"/>
          <w:szCs w:val="20"/>
        </w:rPr>
        <w:t>local control panel (relay based) as per operational requirement of customer with necessary interlocks.</w:t>
      </w:r>
    </w:p>
    <w:p w14:paraId="79318385" w14:textId="77777777" w:rsidR="00215C05" w:rsidRPr="00215C05" w:rsidRDefault="00FF36B6" w:rsidP="00322665">
      <w:pPr>
        <w:pStyle w:val="Heading3"/>
        <w:spacing w:before="120"/>
      </w:pPr>
      <w:r>
        <w:t>Educational Qualification:</w:t>
      </w:r>
    </w:p>
    <w:p w14:paraId="7B8F7448" w14:textId="4004BBDA" w:rsidR="00FF36B6" w:rsidRPr="00C57611" w:rsidRDefault="00FF36B6" w:rsidP="00FF36B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Completed </w:t>
      </w:r>
      <w:r w:rsidR="00822751" w:rsidRPr="00C57611">
        <w:rPr>
          <w:rFonts w:ascii="Arial" w:hAnsi="Arial" w:cs="Arial"/>
          <w:sz w:val="20"/>
          <w:szCs w:val="20"/>
        </w:rPr>
        <w:t xml:space="preserve">Bachelor Degree in Electrical &amp; Electronics Engineering </w:t>
      </w:r>
      <w:r w:rsidRPr="00C5761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C57611">
        <w:rPr>
          <w:rFonts w:ascii="Arial" w:hAnsi="Arial" w:cs="Arial"/>
          <w:sz w:val="20"/>
          <w:szCs w:val="20"/>
        </w:rPr>
        <w:t>Ghausia</w:t>
      </w:r>
      <w:proofErr w:type="spellEnd"/>
      <w:r w:rsidRPr="00C57611">
        <w:rPr>
          <w:rFonts w:ascii="Arial" w:hAnsi="Arial" w:cs="Arial"/>
          <w:sz w:val="20"/>
          <w:szCs w:val="20"/>
        </w:rPr>
        <w:t xml:space="preserve"> College of Engineering</w:t>
      </w:r>
      <w:r w:rsidR="006F0341" w:rsidRPr="00C57611">
        <w:rPr>
          <w:rFonts w:ascii="Arial" w:hAnsi="Arial" w:cs="Arial"/>
          <w:sz w:val="20"/>
          <w:szCs w:val="20"/>
        </w:rPr>
        <w:t xml:space="preserve"> under </w:t>
      </w:r>
      <w:r w:rsidR="00712E25" w:rsidRPr="00C57611">
        <w:rPr>
          <w:rFonts w:ascii="Arial" w:hAnsi="Arial" w:cs="Arial"/>
          <w:sz w:val="20"/>
          <w:szCs w:val="20"/>
        </w:rPr>
        <w:t>Visvesvaraya</w:t>
      </w:r>
      <w:r w:rsidRPr="00C57611">
        <w:rPr>
          <w:rFonts w:ascii="Arial" w:hAnsi="Arial" w:cs="Arial"/>
          <w:sz w:val="20"/>
          <w:szCs w:val="20"/>
        </w:rPr>
        <w:t xml:space="preserve"> Technological University, </w:t>
      </w:r>
      <w:proofErr w:type="spellStart"/>
      <w:r w:rsidRPr="00C57611">
        <w:rPr>
          <w:rFonts w:ascii="Arial" w:hAnsi="Arial" w:cs="Arial"/>
          <w:sz w:val="20"/>
          <w:szCs w:val="20"/>
        </w:rPr>
        <w:t>B</w:t>
      </w:r>
      <w:r w:rsidR="00693808">
        <w:rPr>
          <w:rFonts w:ascii="Arial" w:hAnsi="Arial" w:cs="Arial"/>
          <w:sz w:val="20"/>
          <w:szCs w:val="20"/>
        </w:rPr>
        <w:t>’</w:t>
      </w:r>
      <w:r w:rsidRPr="00C57611">
        <w:rPr>
          <w:rFonts w:ascii="Arial" w:hAnsi="Arial" w:cs="Arial"/>
          <w:sz w:val="20"/>
          <w:szCs w:val="20"/>
        </w:rPr>
        <w:t>lore</w:t>
      </w:r>
      <w:proofErr w:type="spellEnd"/>
      <w:r w:rsidRPr="00C57611">
        <w:rPr>
          <w:rFonts w:ascii="Arial" w:hAnsi="Arial" w:cs="Arial"/>
          <w:sz w:val="20"/>
          <w:szCs w:val="20"/>
        </w:rPr>
        <w:t xml:space="preserve"> in 2005 with 65% marks.</w:t>
      </w:r>
    </w:p>
    <w:p w14:paraId="496CFA59" w14:textId="72EAF57C" w:rsidR="00FF36B6" w:rsidRPr="00C57611" w:rsidRDefault="00FF36B6" w:rsidP="00FF36B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Completed Higher Secondary from </w:t>
      </w:r>
      <w:proofErr w:type="spellStart"/>
      <w:r w:rsidRPr="00C57611">
        <w:rPr>
          <w:rFonts w:ascii="Arial" w:hAnsi="Arial" w:cs="Arial"/>
          <w:sz w:val="20"/>
          <w:szCs w:val="20"/>
        </w:rPr>
        <w:t>Asutosh</w:t>
      </w:r>
      <w:proofErr w:type="spellEnd"/>
      <w:r w:rsidRPr="00C57611">
        <w:rPr>
          <w:rFonts w:ascii="Arial" w:hAnsi="Arial" w:cs="Arial"/>
          <w:sz w:val="20"/>
          <w:szCs w:val="20"/>
        </w:rPr>
        <w:t xml:space="preserve"> College</w:t>
      </w:r>
      <w:r w:rsidR="00B85D42" w:rsidRPr="00C57611">
        <w:rPr>
          <w:rFonts w:ascii="Arial" w:hAnsi="Arial" w:cs="Arial"/>
          <w:sz w:val="20"/>
          <w:szCs w:val="20"/>
        </w:rPr>
        <w:t xml:space="preserve"> under </w:t>
      </w:r>
      <w:r w:rsidR="00822751" w:rsidRPr="00C57611">
        <w:rPr>
          <w:rFonts w:ascii="Arial" w:hAnsi="Arial" w:cs="Arial"/>
          <w:sz w:val="20"/>
          <w:szCs w:val="20"/>
        </w:rPr>
        <w:t>WBCHSE</w:t>
      </w:r>
      <w:r w:rsidRPr="00C57611">
        <w:rPr>
          <w:rFonts w:ascii="Arial" w:hAnsi="Arial" w:cs="Arial"/>
          <w:sz w:val="20"/>
          <w:szCs w:val="20"/>
        </w:rPr>
        <w:t xml:space="preserve"> </w:t>
      </w:r>
      <w:r w:rsidR="00822751" w:rsidRPr="00C57611">
        <w:rPr>
          <w:rFonts w:ascii="Arial" w:hAnsi="Arial" w:cs="Arial"/>
          <w:sz w:val="20"/>
          <w:szCs w:val="20"/>
        </w:rPr>
        <w:t>in 2000</w:t>
      </w:r>
      <w:r w:rsidR="009C0872">
        <w:rPr>
          <w:rFonts w:ascii="Arial" w:hAnsi="Arial" w:cs="Arial"/>
          <w:sz w:val="20"/>
          <w:szCs w:val="20"/>
        </w:rPr>
        <w:t>.</w:t>
      </w:r>
    </w:p>
    <w:p w14:paraId="74CCFC79" w14:textId="7CEB88C5" w:rsidR="00FF36B6" w:rsidRPr="00C57611" w:rsidRDefault="00FF36B6" w:rsidP="00FF36B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Complete</w:t>
      </w:r>
      <w:r w:rsidR="006D0CC3">
        <w:rPr>
          <w:rFonts w:ascii="Arial" w:hAnsi="Arial" w:cs="Arial"/>
          <w:sz w:val="20"/>
          <w:szCs w:val="20"/>
        </w:rPr>
        <w:t>d</w:t>
      </w:r>
      <w:r w:rsidRPr="00C57611">
        <w:rPr>
          <w:rFonts w:ascii="Arial" w:hAnsi="Arial" w:cs="Arial"/>
          <w:sz w:val="20"/>
          <w:szCs w:val="20"/>
        </w:rPr>
        <w:t xml:space="preserve"> secondary from South Poi</w:t>
      </w:r>
      <w:r w:rsidR="00B85D42" w:rsidRPr="00C57611">
        <w:rPr>
          <w:rFonts w:ascii="Arial" w:hAnsi="Arial" w:cs="Arial"/>
          <w:sz w:val="20"/>
          <w:szCs w:val="20"/>
        </w:rPr>
        <w:t xml:space="preserve">nt High School under </w:t>
      </w:r>
      <w:r w:rsidR="005E1D8A">
        <w:rPr>
          <w:rFonts w:ascii="Arial" w:hAnsi="Arial" w:cs="Arial"/>
          <w:sz w:val="20"/>
          <w:szCs w:val="20"/>
        </w:rPr>
        <w:t>WBBSE</w:t>
      </w:r>
      <w:r w:rsidR="00822751" w:rsidRPr="00C57611">
        <w:rPr>
          <w:rFonts w:ascii="Arial" w:hAnsi="Arial" w:cs="Arial"/>
          <w:sz w:val="20"/>
          <w:szCs w:val="20"/>
        </w:rPr>
        <w:t xml:space="preserve"> in 1998</w:t>
      </w:r>
      <w:r w:rsidR="009C0872">
        <w:rPr>
          <w:rFonts w:ascii="Arial" w:hAnsi="Arial" w:cs="Arial"/>
          <w:sz w:val="20"/>
          <w:szCs w:val="20"/>
        </w:rPr>
        <w:t>.</w:t>
      </w:r>
    </w:p>
    <w:p w14:paraId="76FEAD7B" w14:textId="77777777" w:rsidR="00274DD0" w:rsidRDefault="00274DD0" w:rsidP="00322665">
      <w:pPr>
        <w:pStyle w:val="Heading3"/>
        <w:spacing w:before="120"/>
      </w:pPr>
      <w:r w:rsidRPr="00274DD0">
        <w:t>Achievements:</w:t>
      </w:r>
    </w:p>
    <w:p w14:paraId="23524DE2" w14:textId="77777777" w:rsidR="00127707" w:rsidRDefault="00127707" w:rsidP="00127707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&amp; development of </w:t>
      </w:r>
      <w:r w:rsidR="00A64D7E">
        <w:rPr>
          <w:rFonts w:ascii="Arial" w:hAnsi="Arial" w:cs="Arial"/>
          <w:sz w:val="20"/>
          <w:szCs w:val="20"/>
        </w:rPr>
        <w:t xml:space="preserve">Automated Hydraulic </w:t>
      </w:r>
      <w:r>
        <w:rPr>
          <w:rFonts w:ascii="Arial" w:hAnsi="Arial" w:cs="Arial"/>
          <w:sz w:val="20"/>
          <w:szCs w:val="20"/>
        </w:rPr>
        <w:t>Test bench for performance &amp; endurance test of hydraulic cylinders, pumps and control valves.</w:t>
      </w:r>
    </w:p>
    <w:p w14:paraId="278296DE" w14:textId="77777777" w:rsidR="00A64D7E" w:rsidRDefault="00834A01" w:rsidP="00127707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</w:t>
      </w:r>
      <w:r w:rsidR="0050215A">
        <w:rPr>
          <w:rFonts w:ascii="Arial" w:hAnsi="Arial" w:cs="Arial"/>
          <w:sz w:val="20"/>
          <w:szCs w:val="20"/>
        </w:rPr>
        <w:t xml:space="preserve"> </w:t>
      </w:r>
      <w:r w:rsidR="0050215A" w:rsidRPr="005E1D8A">
        <w:rPr>
          <w:rFonts w:ascii="Arial" w:hAnsi="Arial" w:cs="Arial"/>
          <w:sz w:val="20"/>
          <w:szCs w:val="20"/>
        </w:rPr>
        <w:t xml:space="preserve">Patent </w:t>
      </w:r>
      <w:r w:rsidRPr="005E1D8A">
        <w:rPr>
          <w:rFonts w:ascii="Arial" w:hAnsi="Arial" w:cs="Arial"/>
          <w:sz w:val="20"/>
          <w:szCs w:val="20"/>
        </w:rPr>
        <w:t>applications</w:t>
      </w:r>
      <w:r w:rsidR="00412613">
        <w:rPr>
          <w:rFonts w:ascii="Arial" w:hAnsi="Arial" w:cs="Arial"/>
          <w:sz w:val="20"/>
          <w:szCs w:val="20"/>
        </w:rPr>
        <w:t xml:space="preserve"> fil</w:t>
      </w:r>
      <w:r w:rsidR="0050215A">
        <w:rPr>
          <w:rFonts w:ascii="Arial" w:hAnsi="Arial" w:cs="Arial"/>
          <w:sz w:val="20"/>
          <w:szCs w:val="20"/>
        </w:rPr>
        <w:t xml:space="preserve">ed for Hydraulic design of Automated Hydraulic Cylinder Test Bench and </w:t>
      </w:r>
      <w:r w:rsidR="001B7242">
        <w:rPr>
          <w:rFonts w:ascii="Arial" w:hAnsi="Arial" w:cs="Arial"/>
          <w:sz w:val="20"/>
          <w:szCs w:val="20"/>
        </w:rPr>
        <w:t xml:space="preserve">one patent application </w:t>
      </w:r>
      <w:r w:rsidR="0050215A">
        <w:rPr>
          <w:rFonts w:ascii="Arial" w:hAnsi="Arial" w:cs="Arial"/>
          <w:sz w:val="20"/>
          <w:szCs w:val="20"/>
        </w:rPr>
        <w:t>for the microprocessor based control function of the Test bench.</w:t>
      </w:r>
    </w:p>
    <w:p w14:paraId="2332F60B" w14:textId="77777777" w:rsidR="007E2FE4" w:rsidRDefault="007E2FE4" w:rsidP="00322665">
      <w:pPr>
        <w:pStyle w:val="Heading3"/>
        <w:spacing w:before="120"/>
      </w:pPr>
      <w:r>
        <w:t>Personal Details:</w:t>
      </w:r>
    </w:p>
    <w:p w14:paraId="7515CCAC" w14:textId="77777777" w:rsidR="007E2FE4" w:rsidRPr="00C57611" w:rsidRDefault="007E2FE4" w:rsidP="007E2FE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 xml:space="preserve">Date of </w:t>
      </w:r>
      <w:r w:rsidR="007546E0" w:rsidRPr="00C57611">
        <w:rPr>
          <w:rFonts w:ascii="Arial" w:hAnsi="Arial" w:cs="Arial"/>
          <w:sz w:val="20"/>
          <w:szCs w:val="20"/>
        </w:rPr>
        <w:t>Birth</w:t>
      </w:r>
      <w:r w:rsidR="008D5E42" w:rsidRPr="00C57611">
        <w:rPr>
          <w:rFonts w:ascii="Arial" w:hAnsi="Arial" w:cs="Arial"/>
          <w:sz w:val="20"/>
          <w:szCs w:val="20"/>
        </w:rPr>
        <w:tab/>
      </w:r>
      <w:r w:rsidR="008D5E42" w:rsidRPr="00C57611">
        <w:rPr>
          <w:rFonts w:ascii="Arial" w:hAnsi="Arial" w:cs="Arial"/>
          <w:sz w:val="20"/>
          <w:szCs w:val="20"/>
        </w:rPr>
        <w:tab/>
        <w:t>:</w:t>
      </w:r>
      <w:r w:rsidR="00CC66E3" w:rsidRPr="00C57611">
        <w:rPr>
          <w:rFonts w:ascii="Arial" w:hAnsi="Arial" w:cs="Arial"/>
          <w:sz w:val="20"/>
          <w:szCs w:val="20"/>
        </w:rPr>
        <w:t xml:space="preserve"> October 31, 1980</w:t>
      </w:r>
    </w:p>
    <w:p w14:paraId="6059EA07" w14:textId="77777777" w:rsidR="000737F7" w:rsidRPr="00C57611" w:rsidRDefault="003C1EB3" w:rsidP="007E2FE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Martial status</w:t>
      </w:r>
      <w:r w:rsidRPr="00C57611">
        <w:rPr>
          <w:rFonts w:ascii="Arial" w:hAnsi="Arial" w:cs="Arial"/>
          <w:sz w:val="20"/>
          <w:szCs w:val="20"/>
        </w:rPr>
        <w:tab/>
      </w:r>
      <w:r w:rsidRPr="00C57611">
        <w:rPr>
          <w:rFonts w:ascii="Arial" w:hAnsi="Arial" w:cs="Arial"/>
          <w:sz w:val="20"/>
          <w:szCs w:val="20"/>
        </w:rPr>
        <w:tab/>
        <w:t>: Married</w:t>
      </w:r>
    </w:p>
    <w:p w14:paraId="7473FF02" w14:textId="77777777" w:rsidR="006D0DEF" w:rsidRDefault="008D5E42" w:rsidP="006D0DEF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7611">
        <w:rPr>
          <w:rFonts w:ascii="Arial" w:hAnsi="Arial" w:cs="Arial"/>
          <w:sz w:val="20"/>
          <w:szCs w:val="20"/>
        </w:rPr>
        <w:t>Language known</w:t>
      </w:r>
      <w:r w:rsidRPr="00C57611">
        <w:rPr>
          <w:rFonts w:ascii="Arial" w:hAnsi="Arial" w:cs="Arial"/>
          <w:sz w:val="20"/>
          <w:szCs w:val="20"/>
        </w:rPr>
        <w:tab/>
        <w:t>:</w:t>
      </w:r>
      <w:r w:rsidR="000737F7" w:rsidRPr="00C57611">
        <w:rPr>
          <w:rFonts w:ascii="Arial" w:hAnsi="Arial" w:cs="Arial"/>
          <w:sz w:val="20"/>
          <w:szCs w:val="20"/>
        </w:rPr>
        <w:t xml:space="preserve"> English, Hindi &amp; Bengali.</w:t>
      </w:r>
    </w:p>
    <w:sectPr w:rsidR="006D0DEF" w:rsidSect="003F5DD9">
      <w:pgSz w:w="11906" w:h="16838" w:code="9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080"/>
    <w:multiLevelType w:val="hybridMultilevel"/>
    <w:tmpl w:val="E01C3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533F"/>
    <w:multiLevelType w:val="hybridMultilevel"/>
    <w:tmpl w:val="A984C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32C64"/>
    <w:multiLevelType w:val="hybridMultilevel"/>
    <w:tmpl w:val="5AEA19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92B3B"/>
    <w:multiLevelType w:val="hybridMultilevel"/>
    <w:tmpl w:val="4A228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F368D"/>
    <w:multiLevelType w:val="hybridMultilevel"/>
    <w:tmpl w:val="E9028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678C5"/>
    <w:multiLevelType w:val="hybridMultilevel"/>
    <w:tmpl w:val="BA4A4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12DC9"/>
    <w:multiLevelType w:val="hybridMultilevel"/>
    <w:tmpl w:val="8B2C77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B45E3F"/>
    <w:multiLevelType w:val="hybridMultilevel"/>
    <w:tmpl w:val="C17A1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15449"/>
    <w:multiLevelType w:val="hybridMultilevel"/>
    <w:tmpl w:val="4CCC9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1A52"/>
    <w:multiLevelType w:val="hybridMultilevel"/>
    <w:tmpl w:val="D80A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E7E90"/>
    <w:multiLevelType w:val="hybridMultilevel"/>
    <w:tmpl w:val="3CBA0876"/>
    <w:lvl w:ilvl="0" w:tplc="EF007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42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6B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01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43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22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1E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C2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A1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A60EA"/>
    <w:multiLevelType w:val="hybridMultilevel"/>
    <w:tmpl w:val="8FDED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711EB"/>
    <w:multiLevelType w:val="hybridMultilevel"/>
    <w:tmpl w:val="16E23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75105"/>
    <w:multiLevelType w:val="hybridMultilevel"/>
    <w:tmpl w:val="5ED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109CF"/>
    <w:multiLevelType w:val="hybridMultilevel"/>
    <w:tmpl w:val="D7B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D385B"/>
    <w:multiLevelType w:val="hybridMultilevel"/>
    <w:tmpl w:val="6DB4F4AA"/>
    <w:lvl w:ilvl="0" w:tplc="D660C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CD2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6D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2F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28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4F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A90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08A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B4E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068E1"/>
    <w:multiLevelType w:val="hybridMultilevel"/>
    <w:tmpl w:val="9C7CA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83E68"/>
    <w:multiLevelType w:val="hybridMultilevel"/>
    <w:tmpl w:val="C0AE8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0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F3"/>
    <w:rsid w:val="0001281A"/>
    <w:rsid w:val="000337DB"/>
    <w:rsid w:val="00034458"/>
    <w:rsid w:val="000357D0"/>
    <w:rsid w:val="00061F86"/>
    <w:rsid w:val="00067032"/>
    <w:rsid w:val="000737F7"/>
    <w:rsid w:val="000775FA"/>
    <w:rsid w:val="00077721"/>
    <w:rsid w:val="000E44A1"/>
    <w:rsid w:val="000F6E90"/>
    <w:rsid w:val="0010297D"/>
    <w:rsid w:val="00103EAC"/>
    <w:rsid w:val="00112592"/>
    <w:rsid w:val="00114FF6"/>
    <w:rsid w:val="00127707"/>
    <w:rsid w:val="00150FB0"/>
    <w:rsid w:val="001608E7"/>
    <w:rsid w:val="00161993"/>
    <w:rsid w:val="00162ABC"/>
    <w:rsid w:val="00182414"/>
    <w:rsid w:val="00197AD6"/>
    <w:rsid w:val="001A4E66"/>
    <w:rsid w:val="001B7242"/>
    <w:rsid w:val="001E1249"/>
    <w:rsid w:val="00202482"/>
    <w:rsid w:val="00215C05"/>
    <w:rsid w:val="0023652A"/>
    <w:rsid w:val="0023756F"/>
    <w:rsid w:val="002477DE"/>
    <w:rsid w:val="00256020"/>
    <w:rsid w:val="002577C2"/>
    <w:rsid w:val="002630C8"/>
    <w:rsid w:val="00274DD0"/>
    <w:rsid w:val="00282E01"/>
    <w:rsid w:val="002E209B"/>
    <w:rsid w:val="0032056B"/>
    <w:rsid w:val="00322665"/>
    <w:rsid w:val="00322F16"/>
    <w:rsid w:val="00333ADD"/>
    <w:rsid w:val="00357133"/>
    <w:rsid w:val="003772B7"/>
    <w:rsid w:val="003874B8"/>
    <w:rsid w:val="00397D8D"/>
    <w:rsid w:val="003C1EB3"/>
    <w:rsid w:val="003D045D"/>
    <w:rsid w:val="003F09B2"/>
    <w:rsid w:val="003F5DD9"/>
    <w:rsid w:val="00412613"/>
    <w:rsid w:val="00415CCC"/>
    <w:rsid w:val="004368CE"/>
    <w:rsid w:val="004759DA"/>
    <w:rsid w:val="00487AA0"/>
    <w:rsid w:val="004A213D"/>
    <w:rsid w:val="004A70EC"/>
    <w:rsid w:val="004C04B7"/>
    <w:rsid w:val="004D172A"/>
    <w:rsid w:val="004E6AEC"/>
    <w:rsid w:val="004F3B60"/>
    <w:rsid w:val="004F4E13"/>
    <w:rsid w:val="004F7F3F"/>
    <w:rsid w:val="0050215A"/>
    <w:rsid w:val="00506B6B"/>
    <w:rsid w:val="00523A6A"/>
    <w:rsid w:val="00525095"/>
    <w:rsid w:val="00544823"/>
    <w:rsid w:val="005560F0"/>
    <w:rsid w:val="005A1A38"/>
    <w:rsid w:val="005B5C8A"/>
    <w:rsid w:val="005C22B8"/>
    <w:rsid w:val="005C3BE2"/>
    <w:rsid w:val="005D11E4"/>
    <w:rsid w:val="005E1D8A"/>
    <w:rsid w:val="006124BC"/>
    <w:rsid w:val="0061381D"/>
    <w:rsid w:val="00643AF6"/>
    <w:rsid w:val="00652FFE"/>
    <w:rsid w:val="00655C46"/>
    <w:rsid w:val="00663158"/>
    <w:rsid w:val="006646B3"/>
    <w:rsid w:val="00673C8C"/>
    <w:rsid w:val="00693808"/>
    <w:rsid w:val="006B3B4E"/>
    <w:rsid w:val="006D0CC3"/>
    <w:rsid w:val="006D0DEF"/>
    <w:rsid w:val="006F0341"/>
    <w:rsid w:val="006F5A72"/>
    <w:rsid w:val="00712E25"/>
    <w:rsid w:val="00722B61"/>
    <w:rsid w:val="007546E0"/>
    <w:rsid w:val="00764AF5"/>
    <w:rsid w:val="007826D6"/>
    <w:rsid w:val="007A49C0"/>
    <w:rsid w:val="007A5B7B"/>
    <w:rsid w:val="007B5C67"/>
    <w:rsid w:val="007C15FB"/>
    <w:rsid w:val="007C6D2C"/>
    <w:rsid w:val="007D5F88"/>
    <w:rsid w:val="007E2FE4"/>
    <w:rsid w:val="007E4ACA"/>
    <w:rsid w:val="0082089F"/>
    <w:rsid w:val="00822751"/>
    <w:rsid w:val="00834A01"/>
    <w:rsid w:val="00836654"/>
    <w:rsid w:val="008412AD"/>
    <w:rsid w:val="008426E8"/>
    <w:rsid w:val="0084281B"/>
    <w:rsid w:val="00845487"/>
    <w:rsid w:val="0088499D"/>
    <w:rsid w:val="00885235"/>
    <w:rsid w:val="00886BF2"/>
    <w:rsid w:val="00893511"/>
    <w:rsid w:val="008A4A25"/>
    <w:rsid w:val="008A6CEF"/>
    <w:rsid w:val="008B2CB0"/>
    <w:rsid w:val="008C466E"/>
    <w:rsid w:val="008D117A"/>
    <w:rsid w:val="008D3A56"/>
    <w:rsid w:val="008D5E42"/>
    <w:rsid w:val="008F2A60"/>
    <w:rsid w:val="00912DFF"/>
    <w:rsid w:val="0091585B"/>
    <w:rsid w:val="00936DEB"/>
    <w:rsid w:val="009400C5"/>
    <w:rsid w:val="00946CA3"/>
    <w:rsid w:val="00960779"/>
    <w:rsid w:val="009635A6"/>
    <w:rsid w:val="0097208A"/>
    <w:rsid w:val="009723A8"/>
    <w:rsid w:val="0098339D"/>
    <w:rsid w:val="009C0872"/>
    <w:rsid w:val="009C338D"/>
    <w:rsid w:val="009D20AC"/>
    <w:rsid w:val="009D6E10"/>
    <w:rsid w:val="009F1CD7"/>
    <w:rsid w:val="009F2978"/>
    <w:rsid w:val="00A062CA"/>
    <w:rsid w:val="00A074B5"/>
    <w:rsid w:val="00A074FC"/>
    <w:rsid w:val="00A104DA"/>
    <w:rsid w:val="00A4539A"/>
    <w:rsid w:val="00A45460"/>
    <w:rsid w:val="00A464F0"/>
    <w:rsid w:val="00A475A2"/>
    <w:rsid w:val="00A54F2F"/>
    <w:rsid w:val="00A6324C"/>
    <w:rsid w:val="00A64D7E"/>
    <w:rsid w:val="00A65CAA"/>
    <w:rsid w:val="00A76838"/>
    <w:rsid w:val="00AD29F8"/>
    <w:rsid w:val="00B06DA9"/>
    <w:rsid w:val="00B07085"/>
    <w:rsid w:val="00B14D14"/>
    <w:rsid w:val="00B169EE"/>
    <w:rsid w:val="00B17B26"/>
    <w:rsid w:val="00B26B0D"/>
    <w:rsid w:val="00B3418D"/>
    <w:rsid w:val="00B55199"/>
    <w:rsid w:val="00B60D13"/>
    <w:rsid w:val="00B662EB"/>
    <w:rsid w:val="00B70557"/>
    <w:rsid w:val="00B85D42"/>
    <w:rsid w:val="00B93AF3"/>
    <w:rsid w:val="00BD5237"/>
    <w:rsid w:val="00BE417E"/>
    <w:rsid w:val="00BE71D3"/>
    <w:rsid w:val="00C04A68"/>
    <w:rsid w:val="00C11D3A"/>
    <w:rsid w:val="00C12E38"/>
    <w:rsid w:val="00C132DE"/>
    <w:rsid w:val="00C139CE"/>
    <w:rsid w:val="00C41449"/>
    <w:rsid w:val="00C57611"/>
    <w:rsid w:val="00C71A21"/>
    <w:rsid w:val="00C726D2"/>
    <w:rsid w:val="00C8070A"/>
    <w:rsid w:val="00C93A95"/>
    <w:rsid w:val="00C953F7"/>
    <w:rsid w:val="00CA11B6"/>
    <w:rsid w:val="00CA7D2B"/>
    <w:rsid w:val="00CB77F2"/>
    <w:rsid w:val="00CC16AD"/>
    <w:rsid w:val="00CC66E3"/>
    <w:rsid w:val="00D07FBB"/>
    <w:rsid w:val="00D356F3"/>
    <w:rsid w:val="00D565D1"/>
    <w:rsid w:val="00D62CFD"/>
    <w:rsid w:val="00D73BE0"/>
    <w:rsid w:val="00D8279E"/>
    <w:rsid w:val="00DA50ED"/>
    <w:rsid w:val="00DC4D97"/>
    <w:rsid w:val="00DD2600"/>
    <w:rsid w:val="00E05F68"/>
    <w:rsid w:val="00E1244A"/>
    <w:rsid w:val="00E243B6"/>
    <w:rsid w:val="00E71324"/>
    <w:rsid w:val="00E738A6"/>
    <w:rsid w:val="00E87FD0"/>
    <w:rsid w:val="00EB2217"/>
    <w:rsid w:val="00EC2A05"/>
    <w:rsid w:val="00ED39F4"/>
    <w:rsid w:val="00F11418"/>
    <w:rsid w:val="00F2109A"/>
    <w:rsid w:val="00F272D7"/>
    <w:rsid w:val="00F37A0E"/>
    <w:rsid w:val="00F56805"/>
    <w:rsid w:val="00F62ED0"/>
    <w:rsid w:val="00F72962"/>
    <w:rsid w:val="00F80CAE"/>
    <w:rsid w:val="00FA0540"/>
    <w:rsid w:val="00FE158A"/>
    <w:rsid w:val="00FE23E7"/>
    <w:rsid w:val="00FF114F"/>
    <w:rsid w:val="00FF177E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28625"/>
  <w15:docId w15:val="{5F76701B-FE35-4D27-A594-262B284C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124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41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15FB"/>
    <w:rPr>
      <w:color w:val="0000FF"/>
      <w:u w:val="single"/>
    </w:rPr>
  </w:style>
  <w:style w:type="character" w:customStyle="1" w:styleId="Heading1Char">
    <w:name w:val="Heading 1 Char"/>
    <w:link w:val="Heading1"/>
    <w:rsid w:val="006124B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body">
    <w:name w:val="body"/>
    <w:basedOn w:val="DefaultParagraphFont"/>
    <w:rsid w:val="004F7F3F"/>
  </w:style>
  <w:style w:type="paragraph" w:styleId="ListParagraph">
    <w:name w:val="List Paragraph"/>
    <w:basedOn w:val="Normal"/>
    <w:uiPriority w:val="34"/>
    <w:qFormat/>
    <w:rsid w:val="008A6CEF"/>
    <w:pPr>
      <w:ind w:left="720"/>
      <w:contextualSpacing/>
    </w:pPr>
  </w:style>
  <w:style w:type="character" w:styleId="Strong">
    <w:name w:val="Strong"/>
    <w:basedOn w:val="DefaultParagraphFont"/>
    <w:qFormat/>
    <w:rsid w:val="0072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23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70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7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.ikbal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l6643\AppData\Local\Microsoft\Windows\Temporary%20Internet%20Files\Content.IE5\IOHZVRBG\IQBAL-RESUME_R14.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IQBAL-RESUME_R14.12</Template>
  <TotalTime>0</TotalTime>
  <Pages>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</vt:lpstr>
    </vt:vector>
  </TitlesOfParts>
  <Company>HYDROCRAFT</Company>
  <LinksUpToDate>false</LinksUpToDate>
  <CharactersWithSpaces>7270</CharactersWithSpaces>
  <SharedDoc>false</SharedDoc>
  <HLinks>
    <vt:vector size="6" baseType="variant">
      <vt:variant>
        <vt:i4>3145807</vt:i4>
      </vt:variant>
      <vt:variant>
        <vt:i4>0</vt:i4>
      </vt:variant>
      <vt:variant>
        <vt:i4>0</vt:i4>
      </vt:variant>
      <vt:variant>
        <vt:i4>5</vt:i4>
      </vt:variant>
      <vt:variant>
        <vt:lpwstr>mailto:sk.ikbal@gmail.com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</dc:title>
  <dc:creator>Sk Iqbal Hossain</dc:creator>
  <cp:lastModifiedBy>Iqbal Hossain</cp:lastModifiedBy>
  <cp:revision>2</cp:revision>
  <dcterms:created xsi:type="dcterms:W3CDTF">2019-07-30T12:57:00Z</dcterms:created>
  <dcterms:modified xsi:type="dcterms:W3CDTF">2019-07-30T12:57:00Z</dcterms:modified>
</cp:coreProperties>
</file>